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Etable"/>
        <w:tblW w:w="4983" w:type="pct"/>
        <w:tblLook w:val="04A0" w:firstRow="1" w:lastRow="0" w:firstColumn="1" w:lastColumn="0" w:noHBand="0" w:noVBand="1"/>
      </w:tblPr>
      <w:tblGrid>
        <w:gridCol w:w="3945"/>
        <w:gridCol w:w="650"/>
        <w:gridCol w:w="3072"/>
        <w:gridCol w:w="2246"/>
        <w:gridCol w:w="240"/>
      </w:tblGrid>
      <w:tr w:rsidR="009612BD" w:rsidRPr="009612BD" w14:paraId="59B6CAB4" w14:textId="77777777" w:rsidTr="00961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tcW w:w="5000" w:type="pct"/>
            <w:gridSpan w:val="5"/>
          </w:tcPr>
          <w:p w14:paraId="11A74961" w14:textId="15E0B3CA" w:rsidR="009612BD" w:rsidRPr="009612BD" w:rsidRDefault="000231E2" w:rsidP="000231E2">
            <w:pPr>
              <w:pStyle w:val="Tableheader"/>
            </w:pPr>
            <w:bookmarkStart w:id="0" w:name="_Hlk115361210"/>
            <w:bookmarkStart w:id="1" w:name="_Hlk115166818"/>
            <w:bookmarkStart w:id="2" w:name="_Hlk115162198"/>
            <w:bookmarkStart w:id="3" w:name="_Hlk115253366"/>
            <w:bookmarkStart w:id="4" w:name="_Hlk115188586"/>
            <w:bookmarkStart w:id="5" w:name="_Hlk115164281"/>
            <w:r w:rsidRPr="000231E2">
              <w:t>CV template</w:t>
            </w:r>
          </w:p>
        </w:tc>
      </w:tr>
      <w:tr w:rsidR="009612BD" w:rsidRPr="009612BD" w14:paraId="7EE1636F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tcW w:w="5000" w:type="pct"/>
            <w:gridSpan w:val="5"/>
          </w:tcPr>
          <w:p w14:paraId="548B4BA2" w14:textId="77777777" w:rsidR="009612BD" w:rsidRPr="009612BD" w:rsidRDefault="009612BD" w:rsidP="009612BD">
            <w:pPr>
              <w:pStyle w:val="Tabletext"/>
              <w:rPr>
                <w:b/>
                <w:bCs/>
              </w:rPr>
            </w:pPr>
            <w:r w:rsidRPr="009612BD">
              <w:rPr>
                <w:b/>
                <w:bCs/>
              </w:rPr>
              <w:t>Nominated Key Personnel</w:t>
            </w:r>
          </w:p>
        </w:tc>
      </w:tr>
      <w:tr w:rsidR="009612BD" w:rsidRPr="009612BD" w14:paraId="29846C28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776" w:type="pct"/>
            <w:gridSpan w:val="3"/>
          </w:tcPr>
          <w:p w14:paraId="27B09482" w14:textId="60DB60BB" w:rsidR="009612BD" w:rsidRPr="007D3D2B" w:rsidRDefault="009612BD" w:rsidP="009612BD">
            <w:pPr>
              <w:pStyle w:val="Tabletext"/>
            </w:pPr>
            <w:r w:rsidRPr="008B3443">
              <w:rPr>
                <w:b/>
                <w:bCs/>
              </w:rPr>
              <w:t>Name:</w:t>
            </w:r>
            <w:r w:rsidR="007D3D2B">
              <w:rPr>
                <w:b/>
                <w:bCs/>
              </w:rPr>
              <w:t xml:space="preserve"> </w:t>
            </w:r>
            <w:proofErr w:type="gramStart"/>
            <w:r w:rsidR="007D3D2B">
              <w:t>{{ name</w:t>
            </w:r>
            <w:proofErr w:type="gramEnd"/>
            <w:r w:rsidR="007D3D2B">
              <w:t xml:space="preserve"> }}</w:t>
            </w:r>
          </w:p>
          <w:p w14:paraId="3C3E0A61" w14:textId="40D48142" w:rsidR="009612BD" w:rsidRPr="007D3D2B" w:rsidRDefault="009612BD" w:rsidP="009612BD">
            <w:pPr>
              <w:pStyle w:val="Tabletext"/>
            </w:pPr>
            <w:r w:rsidRPr="008B3443">
              <w:rPr>
                <w:b/>
                <w:bCs/>
              </w:rPr>
              <w:t xml:space="preserve">Participant/Named Sub-contractor: </w:t>
            </w:r>
            <w:proofErr w:type="gramStart"/>
            <w:r w:rsidR="007D3D2B">
              <w:t>{{ subcontractor</w:t>
            </w:r>
            <w:proofErr w:type="gramEnd"/>
            <w:r w:rsidR="007D3D2B">
              <w:t xml:space="preserve"> }}</w:t>
            </w:r>
          </w:p>
          <w:p w14:paraId="33210C32" w14:textId="0D08820C" w:rsidR="009612BD" w:rsidRPr="007D3D2B" w:rsidRDefault="009612BD" w:rsidP="009612BD">
            <w:pPr>
              <w:pStyle w:val="Tabletext"/>
            </w:pPr>
            <w:r w:rsidRPr="008B3443">
              <w:rPr>
                <w:b/>
                <w:bCs/>
              </w:rPr>
              <w:t xml:space="preserve">Current position: </w:t>
            </w:r>
            <w:proofErr w:type="gramStart"/>
            <w:r w:rsidR="007D3D2B">
              <w:t xml:space="preserve">{{ </w:t>
            </w:r>
            <w:proofErr w:type="spellStart"/>
            <w:r w:rsidR="007D3D2B">
              <w:t>current</w:t>
            </w:r>
            <w:proofErr w:type="gramEnd"/>
            <w:r w:rsidR="007D3D2B">
              <w:t>_</w:t>
            </w:r>
            <w:proofErr w:type="gramStart"/>
            <w:r w:rsidR="007D3D2B">
              <w:t>position</w:t>
            </w:r>
            <w:proofErr w:type="spellEnd"/>
            <w:r w:rsidR="007D3D2B">
              <w:t xml:space="preserve"> }</w:t>
            </w:r>
            <w:proofErr w:type="gramEnd"/>
            <w:r w:rsidR="007D3D2B">
              <w:t>}</w:t>
            </w:r>
          </w:p>
          <w:p w14:paraId="15DDB5A8" w14:textId="4099E593" w:rsidR="009612BD" w:rsidRPr="007D3D2B" w:rsidRDefault="009612BD" w:rsidP="009612BD">
            <w:pPr>
              <w:pStyle w:val="Tabletext"/>
              <w:rPr>
                <w:color w:val="498885" w:themeColor="text2"/>
              </w:rPr>
            </w:pPr>
            <w:r w:rsidRPr="008B3443">
              <w:rPr>
                <w:b/>
                <w:bCs/>
              </w:rPr>
              <w:t xml:space="preserve">Qualifications: </w:t>
            </w:r>
            <w:proofErr w:type="gramStart"/>
            <w:r w:rsidR="007D3D2B">
              <w:t>{{ qualifications</w:t>
            </w:r>
            <w:proofErr w:type="gramEnd"/>
            <w:r w:rsidR="007D3D2B">
              <w:t xml:space="preserve"> }}</w:t>
            </w:r>
          </w:p>
        </w:tc>
        <w:tc>
          <w:tcPr>
            <w:tcW w:w="1224" w:type="pct"/>
            <w:gridSpan w:val="2"/>
          </w:tcPr>
          <w:p w14:paraId="7A97B840" w14:textId="13569081" w:rsidR="009612BD" w:rsidRPr="009612BD" w:rsidRDefault="007D7B41" w:rsidP="007D7B41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>
              <w:t>nominated</w:t>
            </w:r>
            <w:proofErr w:type="gramEnd"/>
            <w:r>
              <w:t>_person_photo</w:t>
            </w:r>
            <w:proofErr w:type="spellEnd"/>
            <w:r>
              <w:t xml:space="preserve"> }}</w:t>
            </w:r>
          </w:p>
        </w:tc>
      </w:tr>
      <w:tr w:rsidR="009612BD" w:rsidRPr="009612BD" w14:paraId="2C8D5FA3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58360C94" w14:textId="77777777" w:rsidR="009612BD" w:rsidRPr="009612BD" w:rsidRDefault="009612BD" w:rsidP="009612BD">
            <w:pPr>
              <w:pStyle w:val="Tabletext"/>
              <w:rPr>
                <w:b/>
                <w:bCs/>
              </w:rPr>
            </w:pPr>
            <w:r w:rsidRPr="009612BD">
              <w:rPr>
                <w:b/>
                <w:bCs/>
              </w:rPr>
              <w:t>Overview of proposed role, including key objectives and accountabilities</w:t>
            </w:r>
          </w:p>
        </w:tc>
      </w:tr>
      <w:tr w:rsidR="009612BD" w:rsidRPr="009612BD" w14:paraId="3672445E" w14:textId="77777777" w:rsidTr="00961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469AA9D6" w14:textId="20C93A9E" w:rsidR="009612BD" w:rsidRPr="009612BD" w:rsidRDefault="007D3D2B" w:rsidP="009612BD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>
              <w:t>role</w:t>
            </w:r>
            <w:proofErr w:type="gramEnd"/>
            <w:r>
              <w:t>_overview</w:t>
            </w:r>
            <w:proofErr w:type="spellEnd"/>
            <w:r>
              <w:t xml:space="preserve"> }}</w:t>
            </w:r>
          </w:p>
        </w:tc>
      </w:tr>
      <w:tr w:rsidR="009612BD" w:rsidRPr="009612BD" w14:paraId="4C6966AF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58B5AAE1" w14:textId="77777777" w:rsidR="009612BD" w:rsidRPr="009612BD" w:rsidRDefault="009612BD" w:rsidP="009612BD">
            <w:pPr>
              <w:pStyle w:val="Tabletext"/>
              <w:rPr>
                <w:b/>
                <w:bCs/>
              </w:rPr>
            </w:pPr>
            <w:r w:rsidRPr="009612BD">
              <w:rPr>
                <w:b/>
                <w:bCs/>
              </w:rPr>
              <w:t>Confirmation of availability or constraints to availability, including:</w:t>
            </w:r>
          </w:p>
        </w:tc>
      </w:tr>
      <w:tr w:rsidR="009612BD" w:rsidRPr="009612BD" w14:paraId="39876133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pct"/>
            <w:gridSpan w:val="2"/>
            <w:shd w:val="clear" w:color="auto" w:fill="auto"/>
          </w:tcPr>
          <w:p w14:paraId="02952577" w14:textId="77777777" w:rsidR="009612BD" w:rsidRPr="009612BD" w:rsidRDefault="009612BD" w:rsidP="007A6428">
            <w:pPr>
              <w:pStyle w:val="Tablebullet"/>
              <w:numPr>
                <w:ilvl w:val="0"/>
                <w:numId w:val="0"/>
              </w:numPr>
              <w:ind w:left="66"/>
            </w:pPr>
            <w:r w:rsidRPr="009612BD">
              <w:t>Project/s committed to and estimated delivery timeline</w:t>
            </w:r>
          </w:p>
        </w:tc>
        <w:tc>
          <w:tcPr>
            <w:tcW w:w="2737" w:type="pct"/>
            <w:gridSpan w:val="3"/>
            <w:shd w:val="clear" w:color="auto" w:fill="auto"/>
          </w:tcPr>
          <w:p w14:paraId="2ECAEA33" w14:textId="18D138D8" w:rsidR="009612BD" w:rsidRPr="009612BD" w:rsidRDefault="007D3D2B" w:rsidP="009612BD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>
              <w:t>committed</w:t>
            </w:r>
            <w:proofErr w:type="gramEnd"/>
            <w:r>
              <w:t>_projects_timeline</w:t>
            </w:r>
            <w:proofErr w:type="spellEnd"/>
            <w:r>
              <w:t xml:space="preserve"> }}</w:t>
            </w:r>
          </w:p>
        </w:tc>
      </w:tr>
      <w:tr w:rsidR="009612BD" w:rsidRPr="009612BD" w14:paraId="6A04D584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pct"/>
            <w:gridSpan w:val="2"/>
            <w:shd w:val="clear" w:color="auto" w:fill="auto"/>
          </w:tcPr>
          <w:p w14:paraId="19A8B4A0" w14:textId="77777777" w:rsidR="009612BD" w:rsidRPr="009612BD" w:rsidRDefault="009612BD" w:rsidP="007A6428">
            <w:pPr>
              <w:pStyle w:val="Tablebullet"/>
              <w:numPr>
                <w:ilvl w:val="0"/>
                <w:numId w:val="0"/>
              </w:numPr>
              <w:ind w:left="66"/>
            </w:pPr>
            <w:r w:rsidRPr="009612BD">
              <w:t>Project/s in procurement/project tender phase and estimated delivery timeline for commitments</w:t>
            </w:r>
          </w:p>
        </w:tc>
        <w:tc>
          <w:tcPr>
            <w:tcW w:w="2737" w:type="pct"/>
            <w:gridSpan w:val="3"/>
            <w:shd w:val="clear" w:color="auto" w:fill="auto"/>
          </w:tcPr>
          <w:p w14:paraId="78262275" w14:textId="0255C454" w:rsidR="009612BD" w:rsidRPr="009612BD" w:rsidRDefault="007D3D2B" w:rsidP="009612BD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>
              <w:t>tendered</w:t>
            </w:r>
            <w:proofErr w:type="gramEnd"/>
            <w:r>
              <w:t>_projects_timeline</w:t>
            </w:r>
            <w:proofErr w:type="spellEnd"/>
            <w:r>
              <w:t xml:space="preserve"> }}</w:t>
            </w:r>
          </w:p>
        </w:tc>
      </w:tr>
      <w:tr w:rsidR="009612BD" w:rsidRPr="009612BD" w14:paraId="3A615757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6"/>
        </w:trPr>
        <w:tc>
          <w:tcPr>
            <w:tcW w:w="2263" w:type="pct"/>
            <w:gridSpan w:val="2"/>
            <w:vMerge w:val="restart"/>
            <w:shd w:val="clear" w:color="auto" w:fill="auto"/>
          </w:tcPr>
          <w:p w14:paraId="56802243" w14:textId="77777777" w:rsidR="009612BD" w:rsidRPr="009612BD" w:rsidRDefault="009612BD" w:rsidP="007A6428">
            <w:pPr>
              <w:pStyle w:val="Tablebullet"/>
              <w:numPr>
                <w:ilvl w:val="0"/>
                <w:numId w:val="0"/>
              </w:numPr>
              <w:ind w:left="66"/>
            </w:pPr>
            <w:r w:rsidRPr="009612BD">
              <w:t>Percentage of time input expected on the Project and confirmation of availability, with consideration to other relevant projects currently committed to and the capacity to resource the various competing demands.</w:t>
            </w:r>
          </w:p>
        </w:tc>
        <w:tc>
          <w:tcPr>
            <w:tcW w:w="2737" w:type="pct"/>
            <w:gridSpan w:val="3"/>
            <w:shd w:val="clear" w:color="auto" w:fill="auto"/>
          </w:tcPr>
          <w:p w14:paraId="0CAF411B" w14:textId="0A45F8FB" w:rsidR="009612BD" w:rsidRPr="009612BD" w:rsidRDefault="007D3D2B" w:rsidP="009612BD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>
              <w:t>percentage</w:t>
            </w:r>
            <w:proofErr w:type="gramEnd"/>
            <w:r>
              <w:t>_commitment</w:t>
            </w:r>
            <w:proofErr w:type="spellEnd"/>
            <w:r>
              <w:t xml:space="preserve"> }}</w:t>
            </w:r>
          </w:p>
        </w:tc>
      </w:tr>
      <w:tr w:rsidR="009612BD" w:rsidRPr="009612BD" w14:paraId="2CAB63A5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tcW w:w="2263" w:type="pct"/>
            <w:gridSpan w:val="2"/>
            <w:vMerge/>
            <w:shd w:val="clear" w:color="auto" w:fill="auto"/>
          </w:tcPr>
          <w:p w14:paraId="436076BA" w14:textId="77777777" w:rsidR="009612BD" w:rsidRPr="009612BD" w:rsidRDefault="009612BD" w:rsidP="009612BD">
            <w:pPr>
              <w:pStyle w:val="Tabletext"/>
            </w:pPr>
          </w:p>
        </w:tc>
        <w:tc>
          <w:tcPr>
            <w:tcW w:w="2737" w:type="pct"/>
            <w:gridSpan w:val="3"/>
            <w:shd w:val="clear" w:color="auto" w:fill="auto"/>
          </w:tcPr>
          <w:p w14:paraId="66B79A68" w14:textId="793C8B0D" w:rsidR="009612BD" w:rsidRPr="009612BD" w:rsidRDefault="007D3D2B" w:rsidP="009612BD">
            <w:pPr>
              <w:pStyle w:val="Tabletext"/>
            </w:pPr>
            <w:proofErr w:type="gramStart"/>
            <w:r>
              <w:t xml:space="preserve">{{ </w:t>
            </w:r>
            <w:proofErr w:type="spellStart"/>
            <w:r>
              <w:t>signature</w:t>
            </w:r>
            <w:proofErr w:type="gramEnd"/>
            <w:r>
              <w:t>_image_url</w:t>
            </w:r>
            <w:proofErr w:type="spellEnd"/>
            <w:r>
              <w:t xml:space="preserve"> }}</w:t>
            </w:r>
          </w:p>
        </w:tc>
      </w:tr>
      <w:tr w:rsidR="009612BD" w:rsidRPr="009612BD" w14:paraId="0184C0C4" w14:textId="77777777" w:rsidTr="009612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461A7EF1" w14:textId="77777777" w:rsidR="009612BD" w:rsidRPr="009612BD" w:rsidRDefault="009612BD" w:rsidP="009612BD">
            <w:pPr>
              <w:pStyle w:val="Tabletext"/>
              <w:rPr>
                <w:b/>
                <w:bCs/>
              </w:rPr>
            </w:pPr>
            <w:r w:rsidRPr="009612BD">
              <w:rPr>
                <w:b/>
                <w:bCs/>
              </w:rPr>
              <w:t>At least two relevant projects the individual has worked on in the last 10 years:</w:t>
            </w:r>
          </w:p>
        </w:tc>
      </w:tr>
      <w:tr w:rsidR="009612BD" w:rsidRPr="009612BD" w14:paraId="6F913324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tcW w:w="1943" w:type="pct"/>
          </w:tcPr>
          <w:p w14:paraId="5CE3D12E" w14:textId="77777777" w:rsidR="009612BD" w:rsidRPr="008B3443" w:rsidRDefault="009612BD" w:rsidP="009612BD">
            <w:pPr>
              <w:pStyle w:val="Tabletext"/>
              <w:rPr>
                <w:b/>
                <w:bCs/>
                <w:color w:val="498885" w:themeColor="text2"/>
              </w:rPr>
            </w:pPr>
            <w:r w:rsidRPr="008B3443">
              <w:rPr>
                <w:b/>
                <w:bCs/>
                <w:color w:val="498885" w:themeColor="text2"/>
              </w:rPr>
              <w:t>Project #1</w:t>
            </w:r>
          </w:p>
        </w:tc>
        <w:tc>
          <w:tcPr>
            <w:tcW w:w="3057" w:type="pct"/>
            <w:gridSpan w:val="4"/>
          </w:tcPr>
          <w:p w14:paraId="2ADCB179" w14:textId="2DACAFED" w:rsidR="009612BD" w:rsidRPr="008B3443" w:rsidRDefault="007D3D2B" w:rsidP="009612BD">
            <w:pPr>
              <w:pStyle w:val="Tabletex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project</w:t>
            </w:r>
            <w:proofErr w:type="gramEnd"/>
            <w:r>
              <w:rPr>
                <w:b/>
                <w:bCs/>
              </w:rPr>
              <w:t>_name_1 }}</w:t>
            </w:r>
          </w:p>
        </w:tc>
      </w:tr>
      <w:tr w:rsidR="009612BD" w:rsidRPr="009612BD" w14:paraId="5BE35CDB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D7EAE9" w:themeFill="text2" w:themeFillTint="33"/>
          </w:tcPr>
          <w:p w14:paraId="3063D128" w14:textId="77777777" w:rsidR="009612BD" w:rsidRPr="008B3443" w:rsidRDefault="009612BD" w:rsidP="009612BD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Form of contract (D&amp;C, PPP, etc.)</w:t>
            </w:r>
          </w:p>
        </w:tc>
        <w:tc>
          <w:tcPr>
            <w:tcW w:w="3057" w:type="pct"/>
            <w:gridSpan w:val="4"/>
            <w:shd w:val="clear" w:color="auto" w:fill="D7EAE9" w:themeFill="text2" w:themeFillTint="33"/>
          </w:tcPr>
          <w:p w14:paraId="005BC6B9" w14:textId="0E7D7499" w:rsidR="009612BD" w:rsidRPr="009612BD" w:rsidRDefault="007D3D2B" w:rsidP="009612BD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_contract_form_1 }}</w:t>
            </w:r>
          </w:p>
        </w:tc>
      </w:tr>
      <w:tr w:rsidR="009612BD" w:rsidRPr="009612BD" w14:paraId="1480B612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3C6E197F" w14:textId="77777777" w:rsidR="009612BD" w:rsidRPr="008B3443" w:rsidRDefault="009612BD" w:rsidP="009612BD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Dates</w:t>
            </w:r>
          </w:p>
        </w:tc>
        <w:tc>
          <w:tcPr>
            <w:tcW w:w="3057" w:type="pct"/>
            <w:gridSpan w:val="4"/>
          </w:tcPr>
          <w:p w14:paraId="66D5007D" w14:textId="609187B6" w:rsidR="009612BD" w:rsidRPr="009612BD" w:rsidRDefault="007D3D2B" w:rsidP="009612BD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_date_1 }}</w:t>
            </w:r>
          </w:p>
        </w:tc>
      </w:tr>
      <w:tr w:rsidR="009612BD" w:rsidRPr="009612BD" w14:paraId="599B5EA9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D7EAE9" w:themeFill="text2" w:themeFillTint="33"/>
          </w:tcPr>
          <w:p w14:paraId="28D59147" w14:textId="77777777" w:rsidR="009612BD" w:rsidRPr="008B3443" w:rsidRDefault="009612BD" w:rsidP="009612BD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Location</w:t>
            </w:r>
          </w:p>
        </w:tc>
        <w:tc>
          <w:tcPr>
            <w:tcW w:w="3057" w:type="pct"/>
            <w:gridSpan w:val="4"/>
            <w:shd w:val="clear" w:color="auto" w:fill="D7EAE9" w:themeFill="text2" w:themeFillTint="33"/>
          </w:tcPr>
          <w:p w14:paraId="2433283C" w14:textId="2F24A224" w:rsidR="009612BD" w:rsidRPr="009612BD" w:rsidRDefault="007D3D2B" w:rsidP="009612BD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_location_1 }}</w:t>
            </w:r>
          </w:p>
        </w:tc>
      </w:tr>
      <w:tr w:rsidR="009612BD" w:rsidRPr="009612BD" w14:paraId="45665F26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388B6392" w14:textId="77777777" w:rsidR="009612BD" w:rsidRPr="008B3443" w:rsidRDefault="009612BD" w:rsidP="009612BD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Approximate value</w:t>
            </w:r>
          </w:p>
        </w:tc>
        <w:tc>
          <w:tcPr>
            <w:tcW w:w="3057" w:type="pct"/>
            <w:gridSpan w:val="4"/>
          </w:tcPr>
          <w:p w14:paraId="56779A46" w14:textId="31C14902" w:rsidR="009612BD" w:rsidRPr="009612BD" w:rsidRDefault="007D3D2B" w:rsidP="009612BD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_value_1 }}</w:t>
            </w:r>
          </w:p>
        </w:tc>
      </w:tr>
      <w:tr w:rsidR="009612BD" w:rsidRPr="009612BD" w14:paraId="7D550D27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D7EAE9" w:themeFill="text2" w:themeFillTint="33"/>
          </w:tcPr>
          <w:p w14:paraId="035D07FB" w14:textId="77777777" w:rsidR="009612BD" w:rsidRPr="008B3443" w:rsidRDefault="009612BD" w:rsidP="009612BD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Your role and tasks performed</w:t>
            </w:r>
          </w:p>
        </w:tc>
        <w:tc>
          <w:tcPr>
            <w:tcW w:w="3057" w:type="pct"/>
            <w:gridSpan w:val="4"/>
            <w:shd w:val="clear" w:color="auto" w:fill="D7EAE9" w:themeFill="text2" w:themeFillTint="33"/>
          </w:tcPr>
          <w:p w14:paraId="2307CD20" w14:textId="7FADC3A7" w:rsidR="009612BD" w:rsidRPr="009612BD" w:rsidRDefault="007D3D2B" w:rsidP="009612BD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_role_and_tasks_1 }}</w:t>
            </w:r>
          </w:p>
        </w:tc>
      </w:tr>
      <w:tr w:rsidR="009612BD" w:rsidRPr="009612BD" w14:paraId="7EDF4CF4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42E68AC7" w14:textId="77777777" w:rsidR="009612BD" w:rsidRPr="008B3443" w:rsidRDefault="009612BD" w:rsidP="009612BD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Key achievements</w:t>
            </w:r>
          </w:p>
        </w:tc>
        <w:tc>
          <w:tcPr>
            <w:tcW w:w="3057" w:type="pct"/>
            <w:gridSpan w:val="4"/>
          </w:tcPr>
          <w:p w14:paraId="2166C6A4" w14:textId="028A367F" w:rsidR="009612BD" w:rsidRPr="009612BD" w:rsidRDefault="007D3D2B" w:rsidP="009612BD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_achievements_1 }}</w:t>
            </w:r>
          </w:p>
        </w:tc>
      </w:tr>
      <w:tr w:rsidR="007D3D2B" w:rsidRPr="009612BD" w14:paraId="30A1056E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tcW w:w="1943" w:type="pct"/>
          </w:tcPr>
          <w:p w14:paraId="57982280" w14:textId="77777777" w:rsidR="007D3D2B" w:rsidRPr="008B3443" w:rsidRDefault="007D3D2B" w:rsidP="007D3D2B">
            <w:pPr>
              <w:pStyle w:val="Tabletext"/>
              <w:rPr>
                <w:b/>
                <w:bCs/>
                <w:color w:val="498885" w:themeColor="text2"/>
              </w:rPr>
            </w:pPr>
            <w:r w:rsidRPr="008B3443">
              <w:rPr>
                <w:b/>
                <w:bCs/>
                <w:color w:val="498885" w:themeColor="text2"/>
              </w:rPr>
              <w:t>Project #2</w:t>
            </w:r>
          </w:p>
        </w:tc>
        <w:tc>
          <w:tcPr>
            <w:tcW w:w="3057" w:type="pct"/>
            <w:gridSpan w:val="4"/>
          </w:tcPr>
          <w:p w14:paraId="02707E11" w14:textId="1DFB02D4" w:rsidR="007D3D2B" w:rsidRPr="008B3443" w:rsidRDefault="007D3D2B" w:rsidP="007D3D2B">
            <w:pPr>
              <w:pStyle w:val="Tabletext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{{ project</w:t>
            </w:r>
            <w:proofErr w:type="gramEnd"/>
            <w:r>
              <w:rPr>
                <w:b/>
                <w:bCs/>
              </w:rPr>
              <w:t>_name_2 }}</w:t>
            </w:r>
          </w:p>
        </w:tc>
      </w:tr>
      <w:tr w:rsidR="007D3D2B" w:rsidRPr="009612BD" w14:paraId="0BEF578E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FFFFFF" w:themeFill="background1"/>
          </w:tcPr>
          <w:p w14:paraId="2C5A09BB" w14:textId="77777777" w:rsidR="007D3D2B" w:rsidRPr="008B3443" w:rsidRDefault="007D3D2B" w:rsidP="007D3D2B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Form of contract (D&amp;C, PPP, etc.)</w:t>
            </w:r>
          </w:p>
        </w:tc>
        <w:tc>
          <w:tcPr>
            <w:tcW w:w="3057" w:type="pct"/>
            <w:gridSpan w:val="4"/>
            <w:shd w:val="clear" w:color="auto" w:fill="FFFFFF" w:themeFill="background1"/>
          </w:tcPr>
          <w:p w14:paraId="15342154" w14:textId="21B91D41" w:rsidR="007D3D2B" w:rsidRPr="009612BD" w:rsidRDefault="007D3D2B" w:rsidP="007D3D2B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_contract_form_2 }}</w:t>
            </w:r>
          </w:p>
        </w:tc>
      </w:tr>
      <w:tr w:rsidR="007D3D2B" w:rsidRPr="009612BD" w14:paraId="458B4B86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77FE935C" w14:textId="77777777" w:rsidR="007D3D2B" w:rsidRPr="008B3443" w:rsidRDefault="007D3D2B" w:rsidP="007D3D2B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Dates</w:t>
            </w:r>
          </w:p>
        </w:tc>
        <w:tc>
          <w:tcPr>
            <w:tcW w:w="3057" w:type="pct"/>
            <w:gridSpan w:val="4"/>
          </w:tcPr>
          <w:p w14:paraId="7C683A23" w14:textId="28418718" w:rsidR="007D3D2B" w:rsidRPr="009612BD" w:rsidRDefault="007D3D2B" w:rsidP="007D3D2B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_date_2 }}</w:t>
            </w:r>
          </w:p>
        </w:tc>
      </w:tr>
      <w:tr w:rsidR="007D3D2B" w:rsidRPr="009612BD" w14:paraId="3F9E437B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FFFFFF" w:themeFill="background1"/>
          </w:tcPr>
          <w:p w14:paraId="0BDD226F" w14:textId="77777777" w:rsidR="007D3D2B" w:rsidRPr="008B3443" w:rsidRDefault="007D3D2B" w:rsidP="007D3D2B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Location</w:t>
            </w:r>
          </w:p>
        </w:tc>
        <w:tc>
          <w:tcPr>
            <w:tcW w:w="3057" w:type="pct"/>
            <w:gridSpan w:val="4"/>
            <w:shd w:val="clear" w:color="auto" w:fill="FFFFFF" w:themeFill="background1"/>
          </w:tcPr>
          <w:p w14:paraId="3D7EAC21" w14:textId="7A04184E" w:rsidR="007D3D2B" w:rsidRPr="009612BD" w:rsidRDefault="007D3D2B" w:rsidP="007D3D2B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_location_2 }}</w:t>
            </w:r>
          </w:p>
        </w:tc>
      </w:tr>
      <w:tr w:rsidR="007D3D2B" w:rsidRPr="009612BD" w14:paraId="20D416FC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358FA930" w14:textId="77777777" w:rsidR="007D3D2B" w:rsidRPr="008B3443" w:rsidRDefault="007D3D2B" w:rsidP="007D3D2B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Approximate value</w:t>
            </w:r>
          </w:p>
        </w:tc>
        <w:tc>
          <w:tcPr>
            <w:tcW w:w="3057" w:type="pct"/>
            <w:gridSpan w:val="4"/>
          </w:tcPr>
          <w:p w14:paraId="635A78AB" w14:textId="4BA2B75B" w:rsidR="007D3D2B" w:rsidRPr="009612BD" w:rsidRDefault="007D3D2B" w:rsidP="007D3D2B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_value_2 }}</w:t>
            </w:r>
          </w:p>
        </w:tc>
      </w:tr>
      <w:tr w:rsidR="007D3D2B" w:rsidRPr="009612BD" w14:paraId="5B14C2FD" w14:textId="77777777" w:rsidTr="00C810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tcW w:w="1943" w:type="pct"/>
            <w:shd w:val="clear" w:color="auto" w:fill="FFFFFF" w:themeFill="background1"/>
          </w:tcPr>
          <w:p w14:paraId="03827361" w14:textId="77777777" w:rsidR="007D3D2B" w:rsidRPr="008B3443" w:rsidRDefault="007D3D2B" w:rsidP="007D3D2B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Your role and tasks performed</w:t>
            </w:r>
          </w:p>
        </w:tc>
        <w:tc>
          <w:tcPr>
            <w:tcW w:w="3057" w:type="pct"/>
            <w:gridSpan w:val="4"/>
            <w:shd w:val="clear" w:color="auto" w:fill="FFFFFF" w:themeFill="background1"/>
          </w:tcPr>
          <w:p w14:paraId="3E90FBB2" w14:textId="633C18B3" w:rsidR="007D3D2B" w:rsidRPr="009612BD" w:rsidRDefault="007D3D2B" w:rsidP="007D3D2B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_role_and_tasks_2 }}</w:t>
            </w:r>
          </w:p>
        </w:tc>
      </w:tr>
      <w:tr w:rsidR="007D3D2B" w:rsidRPr="009612BD" w14:paraId="425CF39E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7"/>
        </w:trPr>
        <w:tc>
          <w:tcPr>
            <w:tcW w:w="1943" w:type="pct"/>
          </w:tcPr>
          <w:p w14:paraId="46895042" w14:textId="77777777" w:rsidR="007D3D2B" w:rsidRPr="008B3443" w:rsidRDefault="007D3D2B" w:rsidP="007D3D2B">
            <w:pPr>
              <w:pStyle w:val="Tabletext"/>
              <w:rPr>
                <w:b/>
                <w:bCs/>
              </w:rPr>
            </w:pPr>
            <w:r w:rsidRPr="008B3443">
              <w:rPr>
                <w:b/>
                <w:bCs/>
              </w:rPr>
              <w:t>Key achievements</w:t>
            </w:r>
          </w:p>
        </w:tc>
        <w:tc>
          <w:tcPr>
            <w:tcW w:w="3057" w:type="pct"/>
            <w:gridSpan w:val="4"/>
          </w:tcPr>
          <w:p w14:paraId="1CD8C07B" w14:textId="558BD029" w:rsidR="007D3D2B" w:rsidRPr="009612BD" w:rsidRDefault="007D3D2B" w:rsidP="007D3D2B">
            <w:pPr>
              <w:pStyle w:val="Tabletext"/>
            </w:pPr>
            <w:proofErr w:type="gramStart"/>
            <w:r>
              <w:t>{{ project</w:t>
            </w:r>
            <w:proofErr w:type="gramEnd"/>
            <w:r>
              <w:t>_achievements_2 }}</w:t>
            </w:r>
          </w:p>
        </w:tc>
      </w:tr>
      <w:tr w:rsidR="009612BD" w:rsidRPr="009612BD" w14:paraId="6B67C496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02FAD270" w14:textId="2F758BE3" w:rsidR="009612BD" w:rsidRPr="009612BD" w:rsidRDefault="009612BD" w:rsidP="009612BD">
            <w:pPr>
              <w:pStyle w:val="Tabletext"/>
              <w:rPr>
                <w:b/>
                <w:bCs/>
              </w:rPr>
            </w:pPr>
            <w:r w:rsidRPr="009612BD">
              <w:rPr>
                <w:b/>
                <w:bCs/>
              </w:rPr>
              <w:t>Summarise how the experience demonstrates the individual can add significant value to the Project</w:t>
            </w:r>
          </w:p>
        </w:tc>
      </w:tr>
      <w:tr w:rsidR="009612BD" w:rsidRPr="009612BD" w14:paraId="0CD2CE76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882" w:type="pct"/>
            <w:gridSpan w:val="4"/>
          </w:tcPr>
          <w:p w14:paraId="06EDADA7" w14:textId="7453D5C6" w:rsidR="009612BD" w:rsidRPr="009612BD" w:rsidRDefault="007D3D2B" w:rsidP="00C810D8">
            <w:pPr>
              <w:pStyle w:val="Tabletext"/>
              <w:tabs>
                <w:tab w:val="right" w:pos="3729"/>
              </w:tabs>
            </w:pPr>
            <w:proofErr w:type="gramStart"/>
            <w:r>
              <w:t xml:space="preserve">{{ </w:t>
            </w:r>
            <w:proofErr w:type="spellStart"/>
            <w:r>
              <w:t>value</w:t>
            </w:r>
            <w:proofErr w:type="gramEnd"/>
            <w:r>
              <w:t>_</w:t>
            </w:r>
            <w:proofErr w:type="gramStart"/>
            <w:r>
              <w:t>summary</w:t>
            </w:r>
            <w:proofErr w:type="spellEnd"/>
            <w:r>
              <w:t xml:space="preserve"> }}</w:t>
            </w:r>
            <w:r w:rsidR="00C810D8">
              <w:tab/>
            </w:r>
            <w:proofErr w:type="gramEnd"/>
          </w:p>
        </w:tc>
        <w:tc>
          <w:tcPr>
            <w:tcW w:w="118" w:type="pct"/>
          </w:tcPr>
          <w:p w14:paraId="672B8D26" w14:textId="77777777" w:rsidR="009612BD" w:rsidRPr="009612BD" w:rsidRDefault="009612BD" w:rsidP="009612BD">
            <w:pPr>
              <w:pStyle w:val="Tabletext"/>
            </w:pPr>
          </w:p>
        </w:tc>
      </w:tr>
      <w:tr w:rsidR="009612BD" w:rsidRPr="009612BD" w14:paraId="60A1F31A" w14:textId="77777777" w:rsidTr="009612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5"/>
          </w:tcPr>
          <w:p w14:paraId="0E474EAD" w14:textId="77777777" w:rsidR="009612BD" w:rsidRPr="009612BD" w:rsidRDefault="009612BD" w:rsidP="009612BD">
            <w:pPr>
              <w:pStyle w:val="Tabletext"/>
              <w:rPr>
                <w:b/>
                <w:bCs/>
              </w:rPr>
            </w:pPr>
            <w:r w:rsidRPr="009612BD">
              <w:rPr>
                <w:b/>
                <w:bCs/>
              </w:rPr>
              <w:t>Provide referees who will attest to performance in the two projects listed above in which the role was closest to the proposed role for the Project</w:t>
            </w:r>
          </w:p>
        </w:tc>
      </w:tr>
      <w:tr w:rsidR="009612BD" w:rsidRPr="009612BD" w14:paraId="505A8AC3" w14:textId="77777777" w:rsidTr="00C810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63" w:type="pct"/>
            <w:gridSpan w:val="2"/>
          </w:tcPr>
          <w:p w14:paraId="3FF80563" w14:textId="77777777" w:rsidR="009612BD" w:rsidRPr="009612BD" w:rsidRDefault="009612BD" w:rsidP="009612BD">
            <w:pPr>
              <w:pStyle w:val="Tabletext"/>
            </w:pPr>
            <w:r w:rsidRPr="009612BD">
              <w:t>Project:</w:t>
            </w:r>
          </w:p>
          <w:p w14:paraId="28F371BF" w14:textId="77777777" w:rsidR="009612BD" w:rsidRPr="009612BD" w:rsidRDefault="009612BD" w:rsidP="009612BD">
            <w:pPr>
              <w:pStyle w:val="Tabletext"/>
            </w:pPr>
            <w:r w:rsidRPr="009612BD">
              <w:t>Name:</w:t>
            </w:r>
          </w:p>
          <w:p w14:paraId="1E5F6A81" w14:textId="77777777" w:rsidR="009612BD" w:rsidRPr="009612BD" w:rsidRDefault="009612BD" w:rsidP="009612BD">
            <w:pPr>
              <w:pStyle w:val="Tabletext"/>
            </w:pPr>
            <w:r w:rsidRPr="009612BD">
              <w:t>Position</w:t>
            </w:r>
            <w:r>
              <w:t>/</w:t>
            </w:r>
            <w:r w:rsidRPr="009612BD">
              <w:t>organisation:</w:t>
            </w:r>
          </w:p>
          <w:p w14:paraId="4D85A098" w14:textId="77777777" w:rsidR="009612BD" w:rsidRPr="009612BD" w:rsidRDefault="009612BD" w:rsidP="009612BD">
            <w:pPr>
              <w:pStyle w:val="Tabletext"/>
            </w:pPr>
            <w:r w:rsidRPr="009612BD">
              <w:t>Phone number:</w:t>
            </w:r>
          </w:p>
        </w:tc>
        <w:tc>
          <w:tcPr>
            <w:tcW w:w="2737" w:type="pct"/>
            <w:gridSpan w:val="3"/>
          </w:tcPr>
          <w:p w14:paraId="1A6EB6DF" w14:textId="77777777" w:rsidR="009612BD" w:rsidRPr="009612BD" w:rsidRDefault="009612BD" w:rsidP="009612BD">
            <w:pPr>
              <w:pStyle w:val="Tabletext"/>
            </w:pPr>
            <w:r w:rsidRPr="009612BD">
              <w:t>Project:</w:t>
            </w:r>
          </w:p>
          <w:p w14:paraId="246A3FB6" w14:textId="77777777" w:rsidR="009612BD" w:rsidRPr="009612BD" w:rsidRDefault="009612BD" w:rsidP="009612BD">
            <w:pPr>
              <w:pStyle w:val="Tabletext"/>
            </w:pPr>
            <w:r w:rsidRPr="009612BD">
              <w:t>Name:</w:t>
            </w:r>
          </w:p>
          <w:p w14:paraId="1B1AF386" w14:textId="77777777" w:rsidR="009612BD" w:rsidRPr="009612BD" w:rsidRDefault="009612BD" w:rsidP="009612BD">
            <w:pPr>
              <w:pStyle w:val="Tabletext"/>
            </w:pPr>
            <w:r w:rsidRPr="009612BD">
              <w:t>Position</w:t>
            </w:r>
            <w:r>
              <w:t>/</w:t>
            </w:r>
            <w:r w:rsidRPr="009612BD">
              <w:t>organisation:</w:t>
            </w:r>
          </w:p>
          <w:p w14:paraId="73FD1D50" w14:textId="77777777" w:rsidR="009612BD" w:rsidRPr="009612BD" w:rsidRDefault="009612BD" w:rsidP="009612BD">
            <w:pPr>
              <w:pStyle w:val="Tabletext"/>
            </w:pPr>
            <w:r w:rsidRPr="009612BD">
              <w:t>Phone number:</w:t>
            </w:r>
          </w:p>
        </w:tc>
      </w:tr>
      <w:bookmarkEnd w:id="0"/>
      <w:bookmarkEnd w:id="1"/>
      <w:bookmarkEnd w:id="2"/>
      <w:bookmarkEnd w:id="3"/>
      <w:bookmarkEnd w:id="4"/>
      <w:bookmarkEnd w:id="5"/>
    </w:tbl>
    <w:p w14:paraId="3C8A28B1" w14:textId="77777777" w:rsidR="002E115F" w:rsidRPr="00C4417C" w:rsidRDefault="002E115F" w:rsidP="009612BD"/>
    <w:sectPr w:rsidR="002E115F" w:rsidRPr="00C4417C" w:rsidSect="009612BD">
      <w:headerReference w:type="default" r:id="rId11"/>
      <w:footerReference w:type="default" r:id="rId12"/>
      <w:pgSz w:w="11906" w:h="16838" w:code="9"/>
      <w:pgMar w:top="1559" w:right="851" w:bottom="992" w:left="851" w:header="709" w:footer="26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9750E3" w14:textId="77777777" w:rsidR="0005422A" w:rsidRDefault="0005422A" w:rsidP="001B6046">
      <w:r>
        <w:separator/>
      </w:r>
    </w:p>
  </w:endnote>
  <w:endnote w:type="continuationSeparator" w:id="0">
    <w:p w14:paraId="1E5C5849" w14:textId="77777777" w:rsidR="0005422A" w:rsidRDefault="0005422A" w:rsidP="001B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cciona ExtraLight">
    <w:altName w:val="Calibri"/>
    <w:charset w:val="00"/>
    <w:family w:val="auto"/>
    <w:pitch w:val="variable"/>
    <w:sig w:usb0="00000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CVRTable"/>
      <w:tblW w:w="5000" w:type="pct"/>
      <w:shd w:val="clear" w:color="auto" w:fill="FFFFFF" w:themeFill="background1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7"/>
      <w:gridCol w:w="4676"/>
      <w:gridCol w:w="2115"/>
    </w:tblGrid>
    <w:tr w:rsidR="00DF3E15" w:rsidRPr="00DF3E15" w14:paraId="7C5ADC15" w14:textId="77777777" w:rsidTr="002055F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667" w:type="pct"/>
          <w:shd w:val="clear" w:color="auto" w:fill="FFFFFF" w:themeFill="background1"/>
        </w:tcPr>
        <w:p w14:paraId="041A099C" w14:textId="77777777" w:rsidR="000657B5" w:rsidRPr="00DF3E15" w:rsidRDefault="009612BD" w:rsidP="00D90110">
          <w:pPr>
            <w:pStyle w:val="Footer"/>
            <w:rPr>
              <w:b w:val="0"/>
              <w:bCs w:val="0"/>
            </w:rPr>
          </w:pPr>
          <w:r>
            <w:rPr>
              <w:b w:val="0"/>
              <w:bCs w:val="0"/>
            </w:rPr>
            <w:t>Curriculum Vitae</w:t>
          </w:r>
        </w:p>
      </w:tc>
      <w:tc>
        <w:tcPr>
          <w:tcW w:w="2295" w:type="pct"/>
          <w:shd w:val="clear" w:color="auto" w:fill="FFFFFF" w:themeFill="background1"/>
        </w:tcPr>
        <w:p w14:paraId="75EF6129" w14:textId="1AC06713" w:rsidR="000657B5" w:rsidRPr="00DF3E15" w:rsidRDefault="00C810D8" w:rsidP="009612BD">
          <w:pPr>
            <w:pStyle w:val="Footer"/>
            <w:ind w:left="-1278"/>
            <w:jc w:val="center"/>
          </w:pPr>
          <w:fldSimple w:instr=" STYLEREF  &quot;Table header&quot;  \* MERGEFORMAT ">
            <w:r w:rsidR="007A6428">
              <w:t>CV template</w:t>
            </w:r>
          </w:fldSimple>
        </w:p>
      </w:tc>
      <w:tc>
        <w:tcPr>
          <w:tcW w:w="1038" w:type="pct"/>
          <w:shd w:val="clear" w:color="auto" w:fill="FFFFFF" w:themeFill="background1"/>
        </w:tcPr>
        <w:p w14:paraId="7B6F6AA3" w14:textId="77777777" w:rsidR="000657B5" w:rsidRPr="00DF3E15" w:rsidRDefault="000657B5" w:rsidP="00D90110">
          <w:pPr>
            <w:pStyle w:val="Footer"/>
            <w:jc w:val="right"/>
            <w:rPr>
              <w:b w:val="0"/>
              <w:bCs w:val="0"/>
            </w:rPr>
          </w:pPr>
          <w:r w:rsidRPr="00DF3E15">
            <w:rPr>
              <w:b w:val="0"/>
              <w:bCs w:val="0"/>
            </w:rPr>
            <w:t xml:space="preserve"> </w:t>
          </w:r>
          <w:r w:rsidRPr="00DF3E15">
            <w:rPr>
              <w:bCs w:val="0"/>
            </w:rPr>
            <w:fldChar w:fldCharType="begin"/>
          </w:r>
          <w:r w:rsidRPr="00DF3E15">
            <w:rPr>
              <w:b w:val="0"/>
              <w:bCs w:val="0"/>
            </w:rPr>
            <w:instrText>PAGE   \* MERGEFORMAT</w:instrText>
          </w:r>
          <w:r w:rsidRPr="00DF3E15">
            <w:rPr>
              <w:bCs w:val="0"/>
            </w:rPr>
            <w:fldChar w:fldCharType="separate"/>
          </w:r>
          <w:r w:rsidRPr="00DF3E15">
            <w:rPr>
              <w:bCs w:val="0"/>
            </w:rPr>
            <w:t>1</w:t>
          </w:r>
          <w:r w:rsidRPr="00DF3E15">
            <w:rPr>
              <w:bCs w:val="0"/>
            </w:rPr>
            <w:fldChar w:fldCharType="end"/>
          </w:r>
        </w:p>
      </w:tc>
    </w:tr>
  </w:tbl>
  <w:p w14:paraId="44BA0EFC" w14:textId="77777777" w:rsidR="000657B5" w:rsidRPr="00DF3E15" w:rsidRDefault="000657B5" w:rsidP="00D901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695B7" w14:textId="77777777" w:rsidR="0005422A" w:rsidRDefault="0005422A" w:rsidP="001B6046">
      <w:r>
        <w:separator/>
      </w:r>
    </w:p>
  </w:footnote>
  <w:footnote w:type="continuationSeparator" w:id="0">
    <w:p w14:paraId="12106D77" w14:textId="77777777" w:rsidR="0005422A" w:rsidRDefault="0005422A" w:rsidP="001B6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51F64" w14:textId="77777777" w:rsidR="00DF3E15" w:rsidRDefault="00DF3E15">
    <w:pPr>
      <w:pStyle w:val="Header"/>
    </w:pPr>
    <w:r>
      <w:drawing>
        <wp:anchor distT="0" distB="0" distL="114300" distR="114300" simplePos="0" relativeHeight="251663360" behindDoc="0" locked="0" layoutInCell="1" allowOverlap="1" wp14:anchorId="2B3F7EF3" wp14:editId="3DF5E8C6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31200" cy="928800"/>
          <wp:effectExtent l="0" t="0" r="0" b="5080"/>
          <wp:wrapNone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Picture 2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200" cy="92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71ECE3D2"/>
    <w:lvl w:ilvl="0">
      <w:start w:val="1"/>
      <w:numFmt w:val="lowerLetter"/>
      <w:pStyle w:val="ListNumber2"/>
      <w:lvlText w:val="%1."/>
      <w:lvlJc w:val="left"/>
      <w:rPr>
        <w:rFonts w:hint="default"/>
        <w:color w:val="498885" w:themeColor="text2"/>
      </w:rPr>
    </w:lvl>
  </w:abstractNum>
  <w:abstractNum w:abstractNumId="1" w15:restartNumberingAfterBreak="0">
    <w:nsid w:val="FFFFFF82"/>
    <w:multiLevelType w:val="singleLevel"/>
    <w:tmpl w:val="FAC4D2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17F20E4C"/>
    <w:lvl w:ilvl="0">
      <w:start w:val="1"/>
      <w:numFmt w:val="bullet"/>
      <w:pStyle w:val="ListBullet2"/>
      <w:lvlText w:val="-"/>
      <w:lvlJc w:val="left"/>
      <w:pPr>
        <w:ind w:left="709" w:hanging="360"/>
      </w:pPr>
      <w:rPr>
        <w:rFonts w:ascii="Acciona ExtraLight" w:hAnsi="Acciona ExtraLight" w:hint="default"/>
      </w:rPr>
    </w:lvl>
  </w:abstractNum>
  <w:abstractNum w:abstractNumId="3" w15:restartNumberingAfterBreak="0">
    <w:nsid w:val="FFFFFF88"/>
    <w:multiLevelType w:val="singleLevel"/>
    <w:tmpl w:val="8760EF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color w:val="DE8E18" w:themeColor="accent1"/>
      </w:rPr>
    </w:lvl>
  </w:abstractNum>
  <w:abstractNum w:abstractNumId="4" w15:restartNumberingAfterBreak="0">
    <w:nsid w:val="FFFFFF89"/>
    <w:multiLevelType w:val="singleLevel"/>
    <w:tmpl w:val="1ED65C4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DE8E18" w:themeColor="accent1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5" w15:restartNumberingAfterBreak="0">
    <w:nsid w:val="07015C69"/>
    <w:multiLevelType w:val="hybridMultilevel"/>
    <w:tmpl w:val="F3DE207C"/>
    <w:lvl w:ilvl="0" w:tplc="FFFFFFFF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951CD5FA">
      <w:start w:val="1"/>
      <w:numFmt w:val="bullet"/>
      <w:pStyle w:val="Tablebullet2"/>
      <w:lvlText w:val="-"/>
      <w:lvlJc w:val="left"/>
      <w:pPr>
        <w:ind w:left="1440" w:hanging="360"/>
      </w:pPr>
      <w:rPr>
        <w:rFonts w:ascii="Acciona ExtraLight" w:hAnsi="Acciona ExtraLight" w:hint="default"/>
        <w:color w:val="77A0C2" w:themeColor="accent6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371A10"/>
    <w:multiLevelType w:val="hybridMultilevel"/>
    <w:tmpl w:val="1A6CFB48"/>
    <w:lvl w:ilvl="0" w:tplc="95821616">
      <w:start w:val="1"/>
      <w:numFmt w:val="bullet"/>
      <w:lvlText w:val=""/>
      <w:lvlJc w:val="left"/>
      <w:rPr>
        <w:rFonts w:ascii="Symbol" w:hAnsi="Symbol" w:hint="default"/>
        <w:bCs w:val="0"/>
        <w:i w:val="0"/>
        <w:iCs w:val="0"/>
        <w:caps w:val="0"/>
        <w:strike w:val="0"/>
        <w:dstrike w:val="0"/>
        <w:vanish w:val="0"/>
        <w:color w:val="DE8E18" w:themeColor="accent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717223"/>
    <w:multiLevelType w:val="singleLevel"/>
    <w:tmpl w:val="816C7E56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8" w15:restartNumberingAfterBreak="0">
    <w:nsid w:val="1E420944"/>
    <w:multiLevelType w:val="hybridMultilevel"/>
    <w:tmpl w:val="186C371A"/>
    <w:lvl w:ilvl="0" w:tplc="5D6EC2D8">
      <w:start w:val="1"/>
      <w:numFmt w:val="bullet"/>
      <w:pStyle w:val="clientquestion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F1A55"/>
    <w:multiLevelType w:val="hybridMultilevel"/>
    <w:tmpl w:val="6074B2D0"/>
    <w:lvl w:ilvl="0" w:tplc="47C6DAF6">
      <w:start w:val="1"/>
      <w:numFmt w:val="bullet"/>
      <w:pStyle w:val="ListBullet3"/>
      <w:lvlText w:val="o"/>
      <w:lvlJc w:val="left"/>
      <w:pPr>
        <w:ind w:left="926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0" w15:restartNumberingAfterBreak="0">
    <w:nsid w:val="31C103F8"/>
    <w:multiLevelType w:val="singleLevel"/>
    <w:tmpl w:val="A9AEFBD2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1" w15:restartNumberingAfterBreak="0">
    <w:nsid w:val="431E0BFD"/>
    <w:multiLevelType w:val="hybridMultilevel"/>
    <w:tmpl w:val="68C26D96"/>
    <w:lvl w:ilvl="0" w:tplc="ABDEFDB2">
      <w:start w:val="1"/>
      <w:numFmt w:val="lowerLetter"/>
      <w:pStyle w:val="Tableletterlist"/>
      <w:lvlText w:val="%1."/>
      <w:lvlJc w:val="left"/>
      <w:pPr>
        <w:ind w:left="426" w:hanging="36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1A3233"/>
    <w:multiLevelType w:val="singleLevel"/>
    <w:tmpl w:val="A50426FA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3" w15:restartNumberingAfterBreak="0">
    <w:nsid w:val="4AAC6398"/>
    <w:multiLevelType w:val="hybridMultilevel"/>
    <w:tmpl w:val="57E685B0"/>
    <w:lvl w:ilvl="0" w:tplc="2AEACB1E">
      <w:start w:val="1"/>
      <w:numFmt w:val="lowerLetter"/>
      <w:pStyle w:val="Tableletterslist"/>
      <w:lvlText w:val="%1)"/>
      <w:lvlJc w:val="left"/>
      <w:pPr>
        <w:ind w:left="426" w:hanging="36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2E1D"/>
    <w:multiLevelType w:val="hybridMultilevel"/>
    <w:tmpl w:val="3ADA3ADE"/>
    <w:lvl w:ilvl="0" w:tplc="FFFFFFFF">
      <w:start w:val="1"/>
      <w:numFmt w:val="bullet"/>
      <w:lvlText w:val=""/>
      <w:lvlJc w:val="left"/>
      <w:rPr>
        <w:rFonts w:ascii="Symbol" w:hAnsi="Symbol" w:hint="default"/>
        <w:bCs w:val="0"/>
        <w:i w:val="0"/>
        <w:iCs w:val="0"/>
        <w:caps w:val="0"/>
        <w:strike w:val="0"/>
        <w:dstrike w:val="0"/>
        <w:vanish w:val="0"/>
        <w:color w:val="DE8E18" w:themeColor="accent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46877C2">
      <w:start w:val="1"/>
      <w:numFmt w:val="bullet"/>
      <w:lvlText w:val="-"/>
      <w:lvlJc w:val="left"/>
      <w:pPr>
        <w:ind w:left="1080" w:hanging="360"/>
      </w:pPr>
      <w:rPr>
        <w:rFonts w:ascii="Acciona ExtraLight" w:hAnsi="Acciona ExtraLight" w:hint="default"/>
        <w:color w:val="77A0C2" w:themeColor="accent6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C30556"/>
    <w:multiLevelType w:val="hybridMultilevel"/>
    <w:tmpl w:val="C5AAB6D8"/>
    <w:lvl w:ilvl="0" w:tplc="E3364EEA">
      <w:start w:val="1"/>
      <w:numFmt w:val="bullet"/>
      <w:pStyle w:val="Tablebullet"/>
      <w:lvlText w:val=""/>
      <w:lvlJc w:val="left"/>
      <w:pPr>
        <w:ind w:left="426" w:hanging="360"/>
      </w:pPr>
      <w:rPr>
        <w:rFonts w:ascii="Symbol" w:hAnsi="Symbol"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498885" w:themeColor="text2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E426DF"/>
    <w:multiLevelType w:val="singleLevel"/>
    <w:tmpl w:val="B0AEB91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 w16cid:durableId="1307778495">
    <w:abstractNumId w:val="3"/>
  </w:num>
  <w:num w:numId="2" w16cid:durableId="33115969">
    <w:abstractNumId w:val="0"/>
  </w:num>
  <w:num w:numId="3" w16cid:durableId="1551770366">
    <w:abstractNumId w:val="8"/>
  </w:num>
  <w:num w:numId="4" w16cid:durableId="1572037625">
    <w:abstractNumId w:val="6"/>
  </w:num>
  <w:num w:numId="5" w16cid:durableId="1229076581">
    <w:abstractNumId w:val="14"/>
  </w:num>
  <w:num w:numId="6" w16cid:durableId="179273601">
    <w:abstractNumId w:val="15"/>
  </w:num>
  <w:num w:numId="7" w16cid:durableId="445546366">
    <w:abstractNumId w:val="0"/>
    <w:lvlOverride w:ilvl="0">
      <w:lvl w:ilvl="0">
        <w:start w:val="1"/>
        <w:numFmt w:val="decimal"/>
        <w:pStyle w:val="ListNumber2"/>
        <w:lvlText w:val=""/>
        <w:lvlJc w:val="left"/>
        <w:pPr>
          <w:ind w:left="360" w:hanging="360"/>
        </w:pPr>
        <w:rPr>
          <w:rFonts w:ascii="Symbol" w:hAnsi="Symbol" w:hint="default"/>
          <w:b w:val="0"/>
          <w:i w:val="0"/>
          <w:color w:val="5FC5BF"/>
          <w:sz w:val="18"/>
        </w:rPr>
      </w:lvl>
    </w:lvlOverride>
  </w:num>
  <w:num w:numId="8" w16cid:durableId="1671760777">
    <w:abstractNumId w:val="13"/>
  </w:num>
  <w:num w:numId="9" w16cid:durableId="275528522">
    <w:abstractNumId w:val="11"/>
  </w:num>
  <w:num w:numId="10" w16cid:durableId="1629701413">
    <w:abstractNumId w:val="0"/>
  </w:num>
  <w:num w:numId="11" w16cid:durableId="482047780">
    <w:abstractNumId w:val="4"/>
  </w:num>
  <w:num w:numId="12" w16cid:durableId="720177254">
    <w:abstractNumId w:val="2"/>
  </w:num>
  <w:num w:numId="13" w16cid:durableId="1918050002">
    <w:abstractNumId w:val="4"/>
  </w:num>
  <w:num w:numId="14" w16cid:durableId="409501642">
    <w:abstractNumId w:val="2"/>
  </w:num>
  <w:num w:numId="15" w16cid:durableId="1190534569">
    <w:abstractNumId w:val="5"/>
  </w:num>
  <w:num w:numId="16" w16cid:durableId="444153322">
    <w:abstractNumId w:val="1"/>
  </w:num>
  <w:num w:numId="17" w16cid:durableId="181287911">
    <w:abstractNumId w:val="9"/>
  </w:num>
  <w:num w:numId="18" w16cid:durableId="815955435">
    <w:abstractNumId w:val="7"/>
  </w:num>
  <w:num w:numId="19" w16cid:durableId="1995643334">
    <w:abstractNumId w:val="12"/>
  </w:num>
  <w:num w:numId="20" w16cid:durableId="1765957921">
    <w:abstractNumId w:val="10"/>
  </w:num>
  <w:num w:numId="21" w16cid:durableId="2018070332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9BE"/>
    <w:rsid w:val="000130C8"/>
    <w:rsid w:val="00016DF7"/>
    <w:rsid w:val="000231E2"/>
    <w:rsid w:val="00042627"/>
    <w:rsid w:val="0004488A"/>
    <w:rsid w:val="00053E9C"/>
    <w:rsid w:val="0005422A"/>
    <w:rsid w:val="000657B5"/>
    <w:rsid w:val="00071938"/>
    <w:rsid w:val="00084DDB"/>
    <w:rsid w:val="00087F52"/>
    <w:rsid w:val="00091714"/>
    <w:rsid w:val="000A7C76"/>
    <w:rsid w:val="000C2BEA"/>
    <w:rsid w:val="000C4AE0"/>
    <w:rsid w:val="000C5D8F"/>
    <w:rsid w:val="000C5E9B"/>
    <w:rsid w:val="000C60E5"/>
    <w:rsid w:val="000E0076"/>
    <w:rsid w:val="000E5FD5"/>
    <w:rsid w:val="000F2FB2"/>
    <w:rsid w:val="001035F6"/>
    <w:rsid w:val="0012243A"/>
    <w:rsid w:val="00126084"/>
    <w:rsid w:val="001365AC"/>
    <w:rsid w:val="00140577"/>
    <w:rsid w:val="00157E97"/>
    <w:rsid w:val="001637A7"/>
    <w:rsid w:val="00190C97"/>
    <w:rsid w:val="00196AE7"/>
    <w:rsid w:val="001A154B"/>
    <w:rsid w:val="001B5065"/>
    <w:rsid w:val="001B6046"/>
    <w:rsid w:val="001C7EE5"/>
    <w:rsid w:val="00207C00"/>
    <w:rsid w:val="00215FDD"/>
    <w:rsid w:val="00221EA7"/>
    <w:rsid w:val="002339E5"/>
    <w:rsid w:val="00253535"/>
    <w:rsid w:val="00275513"/>
    <w:rsid w:val="002814C7"/>
    <w:rsid w:val="002A5F85"/>
    <w:rsid w:val="002E115F"/>
    <w:rsid w:val="002E3104"/>
    <w:rsid w:val="002F1CFA"/>
    <w:rsid w:val="002F26E0"/>
    <w:rsid w:val="002F641C"/>
    <w:rsid w:val="00332731"/>
    <w:rsid w:val="00371AA8"/>
    <w:rsid w:val="00374F4C"/>
    <w:rsid w:val="00390233"/>
    <w:rsid w:val="003A5647"/>
    <w:rsid w:val="003B2427"/>
    <w:rsid w:val="003C3B14"/>
    <w:rsid w:val="003C5702"/>
    <w:rsid w:val="003E74B6"/>
    <w:rsid w:val="00401000"/>
    <w:rsid w:val="004130D4"/>
    <w:rsid w:val="00420A1B"/>
    <w:rsid w:val="00420DE8"/>
    <w:rsid w:val="00430CE1"/>
    <w:rsid w:val="00452727"/>
    <w:rsid w:val="004537B9"/>
    <w:rsid w:val="00454DAC"/>
    <w:rsid w:val="00462079"/>
    <w:rsid w:val="00490FC5"/>
    <w:rsid w:val="00493AF2"/>
    <w:rsid w:val="004F46F5"/>
    <w:rsid w:val="004F76C2"/>
    <w:rsid w:val="004F7775"/>
    <w:rsid w:val="00517A97"/>
    <w:rsid w:val="005A36E3"/>
    <w:rsid w:val="005B37EC"/>
    <w:rsid w:val="005B6444"/>
    <w:rsid w:val="005D1A60"/>
    <w:rsid w:val="005D38B6"/>
    <w:rsid w:val="005E03FB"/>
    <w:rsid w:val="005E7FB7"/>
    <w:rsid w:val="005F4497"/>
    <w:rsid w:val="00602A19"/>
    <w:rsid w:val="00610717"/>
    <w:rsid w:val="00647E7B"/>
    <w:rsid w:val="00651110"/>
    <w:rsid w:val="00653BA9"/>
    <w:rsid w:val="00673B9C"/>
    <w:rsid w:val="00687996"/>
    <w:rsid w:val="00693A21"/>
    <w:rsid w:val="00693B24"/>
    <w:rsid w:val="0069776E"/>
    <w:rsid w:val="006A07EE"/>
    <w:rsid w:val="006C39A2"/>
    <w:rsid w:val="006E6314"/>
    <w:rsid w:val="00702971"/>
    <w:rsid w:val="0072074B"/>
    <w:rsid w:val="007230D7"/>
    <w:rsid w:val="00726C27"/>
    <w:rsid w:val="00730A38"/>
    <w:rsid w:val="00753A1C"/>
    <w:rsid w:val="00754CDD"/>
    <w:rsid w:val="0077486B"/>
    <w:rsid w:val="007A6428"/>
    <w:rsid w:val="007C78BF"/>
    <w:rsid w:val="007D3D2B"/>
    <w:rsid w:val="007D7B41"/>
    <w:rsid w:val="007E4C8E"/>
    <w:rsid w:val="007F44A7"/>
    <w:rsid w:val="0081166B"/>
    <w:rsid w:val="0082444D"/>
    <w:rsid w:val="0086003A"/>
    <w:rsid w:val="00877E24"/>
    <w:rsid w:val="008900FC"/>
    <w:rsid w:val="00891FB1"/>
    <w:rsid w:val="008966C8"/>
    <w:rsid w:val="008A4CA1"/>
    <w:rsid w:val="008B0BCB"/>
    <w:rsid w:val="008B3443"/>
    <w:rsid w:val="008B69A8"/>
    <w:rsid w:val="008E0C1A"/>
    <w:rsid w:val="008E122E"/>
    <w:rsid w:val="008F6935"/>
    <w:rsid w:val="00900ECD"/>
    <w:rsid w:val="00920153"/>
    <w:rsid w:val="00940352"/>
    <w:rsid w:val="00944AC2"/>
    <w:rsid w:val="00947AB2"/>
    <w:rsid w:val="009570B8"/>
    <w:rsid w:val="009612BD"/>
    <w:rsid w:val="00976DE6"/>
    <w:rsid w:val="00987C7C"/>
    <w:rsid w:val="00992E2F"/>
    <w:rsid w:val="009A3684"/>
    <w:rsid w:val="009D17DB"/>
    <w:rsid w:val="009D53BD"/>
    <w:rsid w:val="009F2955"/>
    <w:rsid w:val="00A1292E"/>
    <w:rsid w:val="00A144CE"/>
    <w:rsid w:val="00A15C60"/>
    <w:rsid w:val="00A24FE4"/>
    <w:rsid w:val="00A258DC"/>
    <w:rsid w:val="00A37392"/>
    <w:rsid w:val="00A46C05"/>
    <w:rsid w:val="00A6127E"/>
    <w:rsid w:val="00A61875"/>
    <w:rsid w:val="00A61FD0"/>
    <w:rsid w:val="00A6202D"/>
    <w:rsid w:val="00A67A95"/>
    <w:rsid w:val="00AA0604"/>
    <w:rsid w:val="00AA302E"/>
    <w:rsid w:val="00AA398D"/>
    <w:rsid w:val="00AA5903"/>
    <w:rsid w:val="00AC1E06"/>
    <w:rsid w:val="00AC26A1"/>
    <w:rsid w:val="00AD2117"/>
    <w:rsid w:val="00AF11F4"/>
    <w:rsid w:val="00B136AE"/>
    <w:rsid w:val="00B2300C"/>
    <w:rsid w:val="00B34E65"/>
    <w:rsid w:val="00B52BE5"/>
    <w:rsid w:val="00B659BE"/>
    <w:rsid w:val="00B67092"/>
    <w:rsid w:val="00BD0103"/>
    <w:rsid w:val="00BE1C1A"/>
    <w:rsid w:val="00BF328D"/>
    <w:rsid w:val="00BF77F8"/>
    <w:rsid w:val="00C1699F"/>
    <w:rsid w:val="00C27963"/>
    <w:rsid w:val="00C32262"/>
    <w:rsid w:val="00C4417C"/>
    <w:rsid w:val="00C54405"/>
    <w:rsid w:val="00C56510"/>
    <w:rsid w:val="00C56D32"/>
    <w:rsid w:val="00C810D8"/>
    <w:rsid w:val="00C8258B"/>
    <w:rsid w:val="00C838BA"/>
    <w:rsid w:val="00C94A66"/>
    <w:rsid w:val="00CC366B"/>
    <w:rsid w:val="00CE4F61"/>
    <w:rsid w:val="00CE5CFA"/>
    <w:rsid w:val="00CF55FC"/>
    <w:rsid w:val="00D048EF"/>
    <w:rsid w:val="00D16AEF"/>
    <w:rsid w:val="00D3526F"/>
    <w:rsid w:val="00D46A5E"/>
    <w:rsid w:val="00D54BC1"/>
    <w:rsid w:val="00D732A9"/>
    <w:rsid w:val="00D75A19"/>
    <w:rsid w:val="00D77750"/>
    <w:rsid w:val="00D90110"/>
    <w:rsid w:val="00D93BA0"/>
    <w:rsid w:val="00DA3F47"/>
    <w:rsid w:val="00DB2760"/>
    <w:rsid w:val="00DB3601"/>
    <w:rsid w:val="00DB448F"/>
    <w:rsid w:val="00DF3E15"/>
    <w:rsid w:val="00E06B4C"/>
    <w:rsid w:val="00E073D0"/>
    <w:rsid w:val="00E20C10"/>
    <w:rsid w:val="00E343CE"/>
    <w:rsid w:val="00E41E67"/>
    <w:rsid w:val="00E51C0E"/>
    <w:rsid w:val="00E522E4"/>
    <w:rsid w:val="00E53D43"/>
    <w:rsid w:val="00E576E8"/>
    <w:rsid w:val="00E57AB1"/>
    <w:rsid w:val="00E927C2"/>
    <w:rsid w:val="00E94909"/>
    <w:rsid w:val="00EA67AC"/>
    <w:rsid w:val="00EC0269"/>
    <w:rsid w:val="00EC3339"/>
    <w:rsid w:val="00EE5147"/>
    <w:rsid w:val="00EE581C"/>
    <w:rsid w:val="00EF4CD1"/>
    <w:rsid w:val="00EF6B77"/>
    <w:rsid w:val="00F4454F"/>
    <w:rsid w:val="00F80535"/>
    <w:rsid w:val="00F87485"/>
    <w:rsid w:val="00F94589"/>
    <w:rsid w:val="00FA7EA0"/>
    <w:rsid w:val="00FD6741"/>
    <w:rsid w:val="00FE2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69316"/>
  <w15:docId w15:val="{142A7884-B4DB-4D41-A7F0-3CDA9036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locked="0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locked="0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locked="0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locked="0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locked="0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7EC"/>
    <w:pPr>
      <w:spacing w:after="120"/>
    </w:pPr>
    <w:rPr>
      <w:rFonts w:ascii="Arial" w:hAnsi="Arial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0B8"/>
    <w:pPr>
      <w:keepNext/>
      <w:keepLines/>
      <w:tabs>
        <w:tab w:val="left" w:pos="1276"/>
      </w:tabs>
      <w:spacing w:before="240" w:line="240" w:lineRule="auto"/>
      <w:outlineLvl w:val="0"/>
    </w:pPr>
    <w:rPr>
      <w:rFonts w:eastAsiaTheme="majorEastAsia" w:cstheme="majorBidi"/>
      <w:color w:val="3F7397" w:themeColor="accent3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7E97"/>
    <w:pPr>
      <w:tabs>
        <w:tab w:val="clear" w:pos="1276"/>
        <w:tab w:val="left" w:pos="426"/>
      </w:tabs>
      <w:ind w:left="426" w:hanging="426"/>
      <w:outlineLvl w:val="1"/>
    </w:pPr>
    <w:rPr>
      <w:color w:val="D43D27" w:themeColor="accen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4B"/>
    <w:pPr>
      <w:keepNext/>
      <w:keepLines/>
      <w:tabs>
        <w:tab w:val="left" w:pos="567"/>
      </w:tabs>
      <w:spacing w:before="120" w:line="240" w:lineRule="auto"/>
      <w:ind w:left="567" w:hanging="567"/>
      <w:outlineLvl w:val="2"/>
    </w:pPr>
    <w:rPr>
      <w:rFonts w:eastAsiaTheme="majorEastAsia" w:cstheme="majorBidi"/>
      <w:b/>
      <w:bCs/>
      <w:color w:val="DE8E18" w:themeColor="accent1"/>
      <w:sz w:val="24"/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9570B8"/>
    <w:pPr>
      <w:outlineLvl w:val="3"/>
    </w:pPr>
    <w:rPr>
      <w:b w:val="0"/>
      <w:bCs w:val="0"/>
      <w:color w:val="498885" w:themeColor="text2"/>
      <w:sz w:val="22"/>
      <w:szCs w:val="20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570B8"/>
    <w:pPr>
      <w:outlineLvl w:val="4"/>
    </w:pPr>
    <w:rPr>
      <w:i/>
      <w:iCs/>
      <w:color w:val="6F3864" w:themeColor="accent4"/>
      <w:sz w:val="21"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0B8"/>
    <w:pPr>
      <w:keepNext/>
      <w:keepLines/>
      <w:spacing w:before="120" w:line="240" w:lineRule="auto"/>
      <w:outlineLvl w:val="5"/>
    </w:pPr>
    <w:rPr>
      <w:rFonts w:eastAsiaTheme="majorEastAsia" w:cstheme="majorBidi"/>
      <w:color w:val="3F7397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  <w:link w:val="HeaderChar"/>
    <w:uiPriority w:val="99"/>
    <w:unhideWhenUsed/>
    <w:locked/>
    <w:rsid w:val="00C4417C"/>
  </w:style>
  <w:style w:type="character" w:customStyle="1" w:styleId="HeaderChar">
    <w:name w:val="Header Char"/>
    <w:basedOn w:val="DefaultParagraphFont"/>
    <w:link w:val="Header"/>
    <w:uiPriority w:val="99"/>
    <w:rsid w:val="00C4417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90110"/>
    <w:pPr>
      <w:spacing w:after="0" w:line="240" w:lineRule="auto"/>
    </w:pPr>
    <w:rPr>
      <w:rFonts w:eastAsia="Arial" w:cs="Arial"/>
      <w:bCs/>
      <w:noProof/>
      <w:color w:val="498885" w:themeColor="text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0110"/>
    <w:rPr>
      <w:rFonts w:ascii="Arial" w:eastAsia="Arial" w:hAnsi="Arial" w:cs="Arial"/>
      <w:bCs/>
      <w:noProof/>
      <w:color w:val="498885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570B8"/>
    <w:rPr>
      <w:rFonts w:ascii="Arial" w:eastAsiaTheme="majorEastAsia" w:hAnsi="Arial" w:cstheme="majorBidi"/>
      <w:color w:val="3F7397" w:themeColor="accent3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57E97"/>
    <w:rPr>
      <w:rFonts w:ascii="Arial" w:eastAsiaTheme="majorEastAsia" w:hAnsi="Arial" w:cstheme="majorBidi"/>
      <w:color w:val="D43D27" w:themeColor="accent2"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570B8"/>
    <w:rPr>
      <w:rFonts w:ascii="Arial" w:eastAsiaTheme="majorEastAsia" w:hAnsi="Arial" w:cstheme="majorBidi"/>
      <w:color w:val="498885" w:themeColor="text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154B"/>
    <w:rPr>
      <w:rFonts w:ascii="Arial" w:eastAsiaTheme="majorEastAsia" w:hAnsi="Arial" w:cstheme="majorBidi"/>
      <w:b/>
      <w:bCs/>
      <w:color w:val="DE8E18" w:themeColor="accent1"/>
      <w:sz w:val="24"/>
    </w:rPr>
  </w:style>
  <w:style w:type="paragraph" w:styleId="Title">
    <w:name w:val="Title"/>
    <w:basedOn w:val="Heading1"/>
    <w:next w:val="Normal"/>
    <w:link w:val="TitleChar"/>
    <w:uiPriority w:val="10"/>
    <w:rsid w:val="00A6127E"/>
    <w:pPr>
      <w:jc w:val="center"/>
    </w:pPr>
    <w:rPr>
      <w:color w:val="498885" w:themeColor="text2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7E"/>
    <w:rPr>
      <w:rFonts w:ascii="Arial" w:eastAsiaTheme="majorEastAsia" w:hAnsi="Arial" w:cstheme="majorBidi"/>
      <w:color w:val="498885" w:themeColor="text2"/>
      <w:sz w:val="56"/>
      <w:szCs w:val="56"/>
    </w:rPr>
  </w:style>
  <w:style w:type="table" w:styleId="TableGrid">
    <w:name w:val="Table Grid"/>
    <w:basedOn w:val="TableNormal"/>
    <w:uiPriority w:val="39"/>
    <w:locked/>
    <w:rsid w:val="00A25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locked/>
    <w:rsid w:val="006C39A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4" w:space="0" w:color="EFBB6F" w:themeColor="accent1" w:themeTint="99"/>
        <w:left w:val="single" w:sz="4" w:space="0" w:color="EFBB6F" w:themeColor="accent1" w:themeTint="99"/>
        <w:bottom w:val="single" w:sz="4" w:space="0" w:color="EFBB6F" w:themeColor="accent1" w:themeTint="99"/>
        <w:right w:val="single" w:sz="4" w:space="0" w:color="EFBB6F" w:themeColor="accent1" w:themeTint="99"/>
        <w:insideH w:val="single" w:sz="4" w:space="0" w:color="EFBB6F" w:themeColor="accent1" w:themeTint="99"/>
        <w:insideV w:val="single" w:sz="4" w:space="0" w:color="EFBB6F" w:themeColor="accent1" w:themeTint="99"/>
      </w:tblBorders>
    </w:tblPr>
    <w:tblStylePr w:type="firstRow"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DE8E18" w:themeColor="accent1"/>
          <w:left w:val="single" w:sz="4" w:space="0" w:color="DE8E18" w:themeColor="accent1"/>
          <w:bottom w:val="single" w:sz="4" w:space="0" w:color="DE8E18" w:themeColor="accent1"/>
          <w:right w:val="single" w:sz="4" w:space="0" w:color="DE8E18" w:themeColor="accent1"/>
          <w:insideH w:val="nil"/>
          <w:insideV w:val="nil"/>
        </w:tcBorders>
        <w:shd w:val="clear" w:color="auto" w:fill="DE8E18" w:themeFill="accent1"/>
      </w:tcPr>
    </w:tblStylePr>
    <w:tblStylePr w:type="lastRow">
      <w:rPr>
        <w:b/>
        <w:bCs/>
      </w:rPr>
      <w:tblPr/>
      <w:tcPr>
        <w:tcBorders>
          <w:top w:val="double" w:sz="4" w:space="0" w:color="DE8E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BFE6"/>
      </w:tcPr>
    </w:tblStylePr>
    <w:tblStylePr w:type="band2Vert">
      <w:tblPr/>
      <w:tcPr>
        <w:shd w:val="clear" w:color="auto" w:fill="CAD4EE"/>
      </w:tcPr>
    </w:tblStylePr>
    <w:tblStylePr w:type="band1Horz">
      <w:rPr>
        <w:rFonts w:ascii="Arial" w:hAnsi="Arial"/>
        <w:color w:val="auto"/>
        <w:sz w:val="20"/>
      </w:rPr>
      <w:tblPr/>
      <w:tcPr>
        <w:shd w:val="clear" w:color="auto" w:fill="B0BFE6"/>
      </w:tcPr>
    </w:tblStylePr>
    <w:tblStylePr w:type="band2Horz">
      <w:tblPr/>
      <w:tcPr>
        <w:shd w:val="clear" w:color="auto" w:fill="CAD4EE"/>
      </w:tcPr>
    </w:tblStylePr>
  </w:style>
  <w:style w:type="table" w:customStyle="1" w:styleId="CVRTable">
    <w:name w:val="CVR Table"/>
    <w:basedOn w:val="TableNormal"/>
    <w:uiPriority w:val="99"/>
    <w:locked/>
    <w:rsid w:val="000F2FB2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000000" w:themeFill="text1"/>
    </w:tcPr>
    <w:tblStylePr w:type="firstRow">
      <w:rPr>
        <w:rFonts w:ascii="Arial" w:hAnsi="Arial"/>
        <w:b/>
        <w:color w:val="FFFFFF" w:themeColor="background1"/>
        <w:sz w:val="22"/>
      </w:rPr>
      <w:tblPr/>
      <w:tcPr>
        <w:shd w:val="clear" w:color="auto" w:fill="3F7397" w:themeFill="accent3"/>
      </w:tcPr>
    </w:tblStylePr>
    <w:tblStylePr w:type="band1Vert">
      <w:rPr>
        <w:rFonts w:ascii="Arial" w:hAnsi="Arial"/>
        <w:sz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B0BFE6"/>
      </w:tcPr>
    </w:tblStylePr>
    <w:tblStylePr w:type="band2Vert">
      <w:rPr>
        <w:rFonts w:ascii="Arial" w:hAnsi="Arial"/>
        <w:sz w:val="20"/>
      </w:rPr>
      <w:tblPr/>
      <w:tcPr>
        <w:shd w:val="clear" w:color="auto" w:fill="DFE7F5"/>
      </w:tcPr>
    </w:tblStylePr>
    <w:tblStylePr w:type="band1Horz">
      <w:rPr>
        <w:rFonts w:ascii="Arial" w:hAnsi="Arial"/>
        <w:sz w:val="20"/>
      </w:rPr>
      <w:tblPr/>
      <w:tcPr>
        <w:shd w:val="clear" w:color="auto" w:fill="BAFFDB" w:themeFill="accent5" w:themeFillTint="33"/>
      </w:tcPr>
    </w:tblStylePr>
    <w:tblStylePr w:type="band2Horz">
      <w:rPr>
        <w:rFonts w:ascii="Arial" w:hAnsi="Arial"/>
        <w:sz w:val="20"/>
      </w:rPr>
      <w:tblPr/>
      <w:tcPr>
        <w:shd w:val="clear" w:color="auto" w:fill="E7E6E6" w:themeFill="background2"/>
      </w:tcPr>
    </w:tblStylePr>
  </w:style>
  <w:style w:type="paragraph" w:styleId="Subtitle">
    <w:name w:val="Subtitle"/>
    <w:basedOn w:val="Heading2"/>
    <w:next w:val="Normal"/>
    <w:link w:val="SubtitleChar"/>
    <w:uiPriority w:val="11"/>
    <w:rsid w:val="00A6127E"/>
    <w:pPr>
      <w:jc w:val="center"/>
    </w:pPr>
    <w:rPr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A6127E"/>
    <w:rPr>
      <w:rFonts w:ascii="Arial" w:eastAsiaTheme="majorEastAsia" w:hAnsi="Arial" w:cstheme="majorBidi"/>
      <w:color w:val="FFFFFF" w:themeColor="background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15FDD"/>
    <w:pPr>
      <w:outlineLvl w:val="9"/>
    </w:pPr>
    <w:rPr>
      <w:color w:val="DE8E18" w:themeColor="accent1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2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273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locked/>
    <w:rsid w:val="0033273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locked/>
    <w:rsid w:val="00332731"/>
    <w:rPr>
      <w:color w:val="5AC1A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locked/>
    <w:rsid w:val="00EC0269"/>
    <w:rPr>
      <w:color w:val="808080"/>
    </w:rPr>
  </w:style>
  <w:style w:type="paragraph" w:styleId="ListBullet">
    <w:name w:val="List Bullet"/>
    <w:basedOn w:val="Normal"/>
    <w:uiPriority w:val="99"/>
    <w:unhideWhenUsed/>
    <w:rsid w:val="00992E2F"/>
    <w:pPr>
      <w:numPr>
        <w:numId w:val="13"/>
      </w:numPr>
      <w:contextualSpacing/>
    </w:pPr>
  </w:style>
  <w:style w:type="paragraph" w:customStyle="1" w:styleId="clientquestion">
    <w:name w:val="client question"/>
    <w:basedOn w:val="Normal"/>
    <w:qFormat/>
    <w:rsid w:val="002A5F85"/>
    <w:pPr>
      <w:spacing w:after="60"/>
    </w:pPr>
    <w:rPr>
      <w:i/>
      <w:iCs/>
      <w:color w:val="7F7F7F" w:themeColor="text1" w:themeTint="80"/>
    </w:rPr>
  </w:style>
  <w:style w:type="paragraph" w:customStyle="1" w:styleId="clientquestionbullet">
    <w:name w:val="client question bullet"/>
    <w:basedOn w:val="clientquestion"/>
    <w:qFormat/>
    <w:rsid w:val="002A5F85"/>
    <w:pPr>
      <w:numPr>
        <w:numId w:val="3"/>
      </w:numPr>
      <w:ind w:left="714" w:hanging="357"/>
    </w:pPr>
  </w:style>
  <w:style w:type="paragraph" w:styleId="ListBullet2">
    <w:name w:val="List Bullet 2"/>
    <w:basedOn w:val="ListBullet"/>
    <w:uiPriority w:val="99"/>
    <w:unhideWhenUsed/>
    <w:rsid w:val="00992E2F"/>
    <w:pPr>
      <w:numPr>
        <w:numId w:val="14"/>
      </w:numPr>
    </w:pPr>
  </w:style>
  <w:style w:type="paragraph" w:styleId="ListNumber">
    <w:name w:val="List Number"/>
    <w:basedOn w:val="Normal"/>
    <w:uiPriority w:val="99"/>
    <w:unhideWhenUsed/>
    <w:rsid w:val="00EA67AC"/>
    <w:pPr>
      <w:numPr>
        <w:numId w:val="1"/>
      </w:numPr>
      <w:contextualSpacing/>
    </w:pPr>
  </w:style>
  <w:style w:type="paragraph" w:styleId="ListNumber2">
    <w:name w:val="List Number 2"/>
    <w:basedOn w:val="Normal"/>
    <w:uiPriority w:val="99"/>
    <w:unhideWhenUsed/>
    <w:rsid w:val="00726C27"/>
    <w:pPr>
      <w:numPr>
        <w:numId w:val="10"/>
      </w:numPr>
      <w:contextualSpacing/>
    </w:pPr>
  </w:style>
  <w:style w:type="paragraph" w:customStyle="1" w:styleId="Tableheader">
    <w:name w:val="Table header"/>
    <w:basedOn w:val="Normal"/>
    <w:qFormat/>
    <w:rsid w:val="001B6046"/>
    <w:pPr>
      <w:spacing w:before="60" w:after="60" w:line="240" w:lineRule="auto"/>
    </w:pPr>
    <w:rPr>
      <w:bCs/>
      <w:color w:val="FFFFFF" w:themeColor="background1"/>
      <w:sz w:val="20"/>
      <w:szCs w:val="18"/>
    </w:rPr>
  </w:style>
  <w:style w:type="paragraph" w:customStyle="1" w:styleId="Tabletext">
    <w:name w:val="Table text"/>
    <w:basedOn w:val="Normal"/>
    <w:uiPriority w:val="2"/>
    <w:qFormat/>
    <w:rsid w:val="001B6046"/>
    <w:pPr>
      <w:spacing w:before="60" w:after="60" w:line="240" w:lineRule="auto"/>
    </w:pPr>
    <w:rPr>
      <w:sz w:val="20"/>
      <w:szCs w:val="20"/>
    </w:rPr>
  </w:style>
  <w:style w:type="paragraph" w:customStyle="1" w:styleId="Tablebullet">
    <w:name w:val="Table bullet"/>
    <w:basedOn w:val="Tabletext"/>
    <w:qFormat/>
    <w:rsid w:val="0012243A"/>
    <w:pPr>
      <w:numPr>
        <w:numId w:val="6"/>
      </w:numPr>
    </w:pPr>
  </w:style>
  <w:style w:type="paragraph" w:styleId="Caption">
    <w:name w:val="caption"/>
    <w:aliases w:val="Table caption"/>
    <w:basedOn w:val="Normal"/>
    <w:next w:val="Normal"/>
    <w:uiPriority w:val="2"/>
    <w:unhideWhenUsed/>
    <w:qFormat/>
    <w:rsid w:val="001B6046"/>
    <w:pPr>
      <w:keepNext/>
      <w:spacing w:before="240" w:after="60" w:line="240" w:lineRule="auto"/>
    </w:pPr>
    <w:rPr>
      <w:i/>
      <w:iCs/>
      <w:color w:val="498885" w:themeColor="text2"/>
      <w:sz w:val="18"/>
      <w:szCs w:val="18"/>
    </w:rPr>
  </w:style>
  <w:style w:type="paragraph" w:customStyle="1" w:styleId="CaptionFigure">
    <w:name w:val="Caption (Figure)"/>
    <w:basedOn w:val="Caption"/>
    <w:qFormat/>
    <w:rsid w:val="002339E5"/>
    <w:pPr>
      <w:keepNext w:val="0"/>
      <w:jc w:val="center"/>
    </w:pPr>
  </w:style>
  <w:style w:type="character" w:customStyle="1" w:styleId="Heading5Char">
    <w:name w:val="Heading 5 Char"/>
    <w:basedOn w:val="DefaultParagraphFont"/>
    <w:link w:val="Heading5"/>
    <w:uiPriority w:val="9"/>
    <w:rsid w:val="009570B8"/>
    <w:rPr>
      <w:rFonts w:ascii="Arial" w:eastAsiaTheme="majorEastAsia" w:hAnsi="Arial" w:cstheme="majorBidi"/>
      <w:i/>
      <w:iCs/>
      <w:color w:val="6F3864" w:themeColor="accent4"/>
      <w:sz w:val="21"/>
      <w:szCs w:val="21"/>
    </w:rPr>
  </w:style>
  <w:style w:type="table" w:customStyle="1" w:styleId="ACEtable">
    <w:name w:val="ACE table"/>
    <w:basedOn w:val="CVRTable"/>
    <w:uiPriority w:val="99"/>
    <w:rsid w:val="00992E2F"/>
    <w:rPr>
      <w:sz w:val="20"/>
    </w:rPr>
    <w:tblPr/>
    <w:tblStylePr w:type="firstRow">
      <w:rPr>
        <w:rFonts w:ascii="Arial" w:hAnsi="Arial"/>
        <w:b/>
        <w:color w:val="FFFFFF" w:themeColor="background1"/>
        <w:sz w:val="22"/>
      </w:rPr>
      <w:tblPr/>
      <w:trPr>
        <w:tblHeader/>
      </w:trPr>
      <w:tcPr>
        <w:shd w:val="clear" w:color="auto" w:fill="00A651" w:themeFill="accent5"/>
      </w:tcPr>
    </w:tblStylePr>
    <w:tblStylePr w:type="band1Vert">
      <w:rPr>
        <w:rFonts w:ascii="Arial" w:hAnsi="Arial"/>
        <w:sz w:val="20"/>
      </w:rPr>
      <w:tblPr/>
      <w:tcPr>
        <w:tc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cBorders>
        <w:shd w:val="clear" w:color="auto" w:fill="B0BFE6"/>
      </w:tcPr>
    </w:tblStylePr>
    <w:tblStylePr w:type="band2Vert">
      <w:rPr>
        <w:rFonts w:ascii="Arial" w:hAnsi="Arial"/>
        <w:sz w:val="20"/>
      </w:rPr>
      <w:tblPr/>
      <w:tcPr>
        <w:shd w:val="clear" w:color="auto" w:fill="DFE7F5"/>
      </w:tcPr>
    </w:tblStylePr>
    <w:tblStylePr w:type="band1Horz">
      <w:rPr>
        <w:rFonts w:ascii="Arial" w:hAnsi="Arial"/>
        <w:sz w:val="20"/>
      </w:rPr>
      <w:tblPr/>
      <w:tcPr>
        <w:shd w:val="clear" w:color="auto" w:fill="D7EAE9" w:themeFill="text2" w:themeFillTint="33"/>
      </w:tcPr>
    </w:tblStylePr>
    <w:tblStylePr w:type="band2Horz">
      <w:rPr>
        <w:rFonts w:ascii="Arial" w:hAnsi="Arial"/>
        <w:sz w:val="20"/>
      </w:rPr>
      <w:tblPr/>
      <w:tcPr>
        <w:shd w:val="clear" w:color="auto" w:fill="FFFFFF" w:themeFill="background1"/>
      </w:tcPr>
    </w:tblStylePr>
  </w:style>
  <w:style w:type="paragraph" w:customStyle="1" w:styleId="Figure">
    <w:name w:val="Figure"/>
    <w:basedOn w:val="Normal"/>
    <w:qFormat/>
    <w:rsid w:val="00702971"/>
    <w:pPr>
      <w:keepNext/>
      <w:spacing w:before="120" w:after="0" w:line="240" w:lineRule="auto"/>
      <w:jc w:val="center"/>
    </w:pPr>
    <w:rPr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9570B8"/>
    <w:rPr>
      <w:rFonts w:ascii="Arial" w:eastAsiaTheme="majorEastAsia" w:hAnsi="Arial" w:cstheme="majorBidi"/>
      <w:color w:val="3F7397" w:themeColor="accent3"/>
      <w:sz w:val="21"/>
      <w:szCs w:val="21"/>
    </w:rPr>
  </w:style>
  <w:style w:type="character" w:styleId="Emphasis">
    <w:name w:val="Emphasis"/>
    <w:aliases w:val="*Italic"/>
    <w:basedOn w:val="DefaultParagraphFont"/>
    <w:uiPriority w:val="20"/>
    <w:qFormat/>
    <w:rsid w:val="009D53BD"/>
    <w:rPr>
      <w:i/>
      <w:iCs/>
    </w:rPr>
  </w:style>
  <w:style w:type="table" w:styleId="GridTable1Light-Accent1">
    <w:name w:val="Grid Table 1 Light Accent 1"/>
    <w:basedOn w:val="TableNormal"/>
    <w:uiPriority w:val="46"/>
    <w:locked/>
    <w:rsid w:val="00DB2760"/>
    <w:pPr>
      <w:spacing w:after="0" w:line="240" w:lineRule="auto"/>
    </w:pPr>
    <w:tblPr>
      <w:tblStyleRowBandSize w:val="1"/>
      <w:tblStyleColBandSize w:val="1"/>
      <w:tblBorders>
        <w:top w:val="single" w:sz="4" w:space="0" w:color="F4D29F" w:themeColor="accent1" w:themeTint="66"/>
        <w:left w:val="single" w:sz="4" w:space="0" w:color="F4D29F" w:themeColor="accent1" w:themeTint="66"/>
        <w:bottom w:val="single" w:sz="4" w:space="0" w:color="F4D29F" w:themeColor="accent1" w:themeTint="66"/>
        <w:right w:val="single" w:sz="4" w:space="0" w:color="F4D29F" w:themeColor="accent1" w:themeTint="66"/>
        <w:insideH w:val="single" w:sz="4" w:space="0" w:color="F4D29F" w:themeColor="accent1" w:themeTint="66"/>
        <w:insideV w:val="single" w:sz="4" w:space="0" w:color="F4D2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FBB6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BB6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CEtable2">
    <w:name w:val="ACE table 2"/>
    <w:basedOn w:val="TableNormal"/>
    <w:uiPriority w:val="99"/>
    <w:rsid w:val="00D75A19"/>
    <w:pPr>
      <w:spacing w:after="0" w:line="240" w:lineRule="auto"/>
    </w:pPr>
    <w:rPr>
      <w:rFonts w:ascii="Arial" w:eastAsia="SimSun" w:hAnsi="Arial" w:cs="Times New Roman"/>
      <w:sz w:val="20"/>
      <w:szCs w:val="20"/>
      <w:lang w:val="en-GB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uto"/>
    </w:tcPr>
    <w:tblStylePr w:type="firstRow">
      <w:pPr>
        <w:jc w:val="left"/>
      </w:pPr>
      <w:rPr>
        <w:b/>
      </w:rPr>
      <w:tblPr/>
      <w:tcPr>
        <w:shd w:val="clear" w:color="auto" w:fill="FFFFFF" w:themeFill="background1"/>
      </w:tcPr>
    </w:tblStylePr>
    <w:tblStylePr w:type="firstCol">
      <w:rPr>
        <w:rFonts w:ascii="Arial" w:hAnsi="Arial"/>
        <w:b/>
        <w:color w:val="FFFFFF" w:themeColor="background1"/>
        <w:sz w:val="20"/>
      </w:rPr>
      <w:tblPr/>
      <w:tcPr>
        <w:shd w:val="clear" w:color="auto" w:fill="00A651" w:themeFill="accent5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shd w:val="clear" w:color="auto" w:fill="00A651" w:themeFill="accent5"/>
      </w:tcPr>
    </w:tblStylePr>
  </w:style>
  <w:style w:type="table" w:styleId="TableGridLight">
    <w:name w:val="Grid Table Light"/>
    <w:basedOn w:val="TableNormal"/>
    <w:uiPriority w:val="40"/>
    <w:locked/>
    <w:rsid w:val="00087F5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Col">
      <w:tblPr/>
      <w:tcPr>
        <w:shd w:val="clear" w:color="auto" w:fill="00A651" w:themeFill="accent5"/>
      </w:tcPr>
    </w:tblStylePr>
    <w:tblStylePr w:type="nwCell">
      <w:tblPr/>
      <w:tcPr>
        <w:shd w:val="clear" w:color="auto" w:fill="00A651" w:themeFill="accent5"/>
      </w:tcPr>
    </w:tblStylePr>
  </w:style>
  <w:style w:type="paragraph" w:customStyle="1" w:styleId="highlightyellow">
    <w:name w:val="highlight yellow"/>
    <w:basedOn w:val="Normal"/>
    <w:qFormat/>
    <w:rsid w:val="00C56510"/>
    <w:rPr>
      <w:shd w:val="clear" w:color="auto" w:fill="FFFF00"/>
    </w:rPr>
  </w:style>
  <w:style w:type="paragraph" w:customStyle="1" w:styleId="highlightblue">
    <w:name w:val="highlight blue"/>
    <w:basedOn w:val="Normal"/>
    <w:qFormat/>
    <w:rsid w:val="00C56510"/>
    <w:rPr>
      <w:shd w:val="clear" w:color="auto" w:fill="00B0F0"/>
    </w:rPr>
  </w:style>
  <w:style w:type="paragraph" w:customStyle="1" w:styleId="highlightgreen">
    <w:name w:val="highlight green"/>
    <w:basedOn w:val="Normal"/>
    <w:qFormat/>
    <w:rsid w:val="00C56510"/>
    <w:rPr>
      <w:shd w:val="clear" w:color="auto" w:fill="92D05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6B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6B77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6B77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314"/>
    <w:pPr>
      <w:spacing w:after="160" w:line="256" w:lineRule="auto"/>
    </w:pPr>
    <w:rPr>
      <w:rFonts w:asciiTheme="minorHAnsi" w:hAnsiTheme="minorHAnsi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314"/>
    <w:rPr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6E6314"/>
  </w:style>
  <w:style w:type="character" w:customStyle="1" w:styleId="BodyTextChar">
    <w:name w:val="Body Text Char"/>
    <w:basedOn w:val="DefaultParagraphFont"/>
    <w:link w:val="BodyText"/>
    <w:uiPriority w:val="99"/>
    <w:semiHidden/>
    <w:rsid w:val="006E6314"/>
    <w:rPr>
      <w:rFonts w:ascii="Arial" w:hAnsi="Arial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6E6314"/>
    <w:rPr>
      <w:sz w:val="16"/>
      <w:szCs w:val="16"/>
    </w:rPr>
  </w:style>
  <w:style w:type="table" w:styleId="GridTable4-Accent6">
    <w:name w:val="Grid Table 4 Accent 6"/>
    <w:basedOn w:val="TableNormal"/>
    <w:uiPriority w:val="49"/>
    <w:locked/>
    <w:rsid w:val="006E6314"/>
    <w:pPr>
      <w:spacing w:after="0" w:line="240" w:lineRule="auto"/>
    </w:pPr>
    <w:tblPr>
      <w:tblStyleRowBandSize w:val="1"/>
      <w:tblStyleColBandSize w:val="1"/>
      <w:tblBorders>
        <w:top w:val="single" w:sz="4" w:space="0" w:color="ADC5DA" w:themeColor="accent6" w:themeTint="99"/>
        <w:left w:val="single" w:sz="4" w:space="0" w:color="ADC5DA" w:themeColor="accent6" w:themeTint="99"/>
        <w:bottom w:val="single" w:sz="4" w:space="0" w:color="ADC5DA" w:themeColor="accent6" w:themeTint="99"/>
        <w:right w:val="single" w:sz="4" w:space="0" w:color="ADC5DA" w:themeColor="accent6" w:themeTint="99"/>
        <w:insideH w:val="single" w:sz="4" w:space="0" w:color="ADC5DA" w:themeColor="accent6" w:themeTint="99"/>
        <w:insideV w:val="single" w:sz="4" w:space="0" w:color="ADC5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0C2" w:themeColor="accent6"/>
          <w:left w:val="single" w:sz="4" w:space="0" w:color="77A0C2" w:themeColor="accent6"/>
          <w:bottom w:val="single" w:sz="4" w:space="0" w:color="77A0C2" w:themeColor="accent6"/>
          <w:right w:val="single" w:sz="4" w:space="0" w:color="77A0C2" w:themeColor="accent6"/>
          <w:insideH w:val="nil"/>
          <w:insideV w:val="nil"/>
        </w:tcBorders>
        <w:shd w:val="clear" w:color="auto" w:fill="77A0C2" w:themeFill="accent6"/>
      </w:tcPr>
    </w:tblStylePr>
    <w:tblStylePr w:type="lastRow">
      <w:rPr>
        <w:b/>
        <w:bCs/>
      </w:rPr>
      <w:tblPr/>
      <w:tcPr>
        <w:tcBorders>
          <w:top w:val="double" w:sz="4" w:space="0" w:color="77A0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BF2" w:themeFill="accent6" w:themeFillTint="33"/>
      </w:tcPr>
    </w:tblStylePr>
    <w:tblStylePr w:type="band1Horz">
      <w:tblPr/>
      <w:tcPr>
        <w:shd w:val="clear" w:color="auto" w:fill="E3EBF2" w:themeFill="accent6" w:themeFillTint="33"/>
      </w:tcPr>
    </w:tblStylePr>
  </w:style>
  <w:style w:type="character" w:styleId="Strong">
    <w:name w:val="Strong"/>
    <w:basedOn w:val="DefaultParagraphFont"/>
    <w:uiPriority w:val="22"/>
    <w:qFormat/>
    <w:locked/>
    <w:rsid w:val="006E6314"/>
    <w:rPr>
      <w:b/>
      <w:bCs/>
    </w:rPr>
  </w:style>
  <w:style w:type="paragraph" w:customStyle="1" w:styleId="Tableletterslist">
    <w:name w:val="Table letters list"/>
    <w:basedOn w:val="Tablebullet"/>
    <w:qFormat/>
    <w:rsid w:val="00E53D43"/>
    <w:pPr>
      <w:numPr>
        <w:numId w:val="8"/>
      </w:numPr>
    </w:pPr>
  </w:style>
  <w:style w:type="paragraph" w:customStyle="1" w:styleId="Tableletterlist">
    <w:name w:val="Table letter list"/>
    <w:basedOn w:val="Tablebullet"/>
    <w:qFormat/>
    <w:rsid w:val="00E94909"/>
    <w:pPr>
      <w:numPr>
        <w:numId w:val="9"/>
      </w:numPr>
    </w:pPr>
  </w:style>
  <w:style w:type="paragraph" w:customStyle="1" w:styleId="Tablebullet2">
    <w:name w:val="Table bullet 2"/>
    <w:basedOn w:val="Tablebullet"/>
    <w:qFormat/>
    <w:rsid w:val="00976DE6"/>
    <w:pPr>
      <w:numPr>
        <w:ilvl w:val="1"/>
        <w:numId w:val="15"/>
      </w:numPr>
    </w:pPr>
  </w:style>
  <w:style w:type="paragraph" w:styleId="ListBullet3">
    <w:name w:val="List Bullet 3"/>
    <w:basedOn w:val="Normal"/>
    <w:uiPriority w:val="99"/>
    <w:unhideWhenUsed/>
    <w:locked/>
    <w:rsid w:val="004F46F5"/>
    <w:pPr>
      <w:numPr>
        <w:numId w:val="17"/>
      </w:numPr>
      <w:contextualSpacing/>
    </w:pPr>
  </w:style>
  <w:style w:type="table" w:customStyle="1" w:styleId="TableFinancialStatements1">
    <w:name w:val="Table Financial Statements1"/>
    <w:basedOn w:val="TableNormal"/>
    <w:next w:val="TableGrid"/>
    <w:uiPriority w:val="59"/>
    <w:rsid w:val="009612BD"/>
    <w:pPr>
      <w:spacing w:before="60" w:after="60" w:line="240" w:lineRule="auto"/>
    </w:pPr>
    <w:rPr>
      <w:rFonts w:ascii="Arial" w:hAnsi="Arial"/>
      <w:sz w:val="20"/>
    </w:rPr>
    <w:tblPr>
      <w:tblBorders>
        <w:bottom w:val="single" w:sz="4" w:space="0" w:color="858687"/>
        <w:insideH w:val="single" w:sz="4" w:space="0" w:color="858687"/>
        <w:insideV w:val="single" w:sz="4" w:space="0" w:color="858687"/>
      </w:tblBorders>
    </w:tblPr>
    <w:trPr>
      <w:cantSplit/>
    </w:trPr>
    <w:tblStylePr w:type="firstRow">
      <w:rPr>
        <w:rFonts w:ascii="Arial" w:hAnsi="Arial"/>
        <w:b/>
        <w:color w:val="2C2B2B"/>
        <w:sz w:val="20"/>
      </w:rPr>
      <w:tblPr/>
      <w:trPr>
        <w:cantSplit/>
        <w:tblHeader/>
      </w:trPr>
      <w:tcPr>
        <w:tcBorders>
          <w:bottom w:val="single" w:sz="4" w:space="0" w:color="E11D3F"/>
        </w:tcBorders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5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9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6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9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0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2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1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0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3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4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1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2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7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6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26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24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22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2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0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01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0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4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43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8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1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3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3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68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57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0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1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2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02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9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2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44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8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6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9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0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43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2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4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2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0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8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34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77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28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6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64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8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1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9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77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2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5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4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14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5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5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2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2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3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0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9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0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2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30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4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6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1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7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7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0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20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0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28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69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7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63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5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8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1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86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6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7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4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9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5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3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1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8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2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9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0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1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9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3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4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6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5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4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3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8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46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7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2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55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8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4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5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0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84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2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3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6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2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8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9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4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3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6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5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5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8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84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7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71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00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1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3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8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8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4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2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6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77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3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9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8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61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1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5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73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0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3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5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6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5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65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4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86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1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64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2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7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00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1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7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9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31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3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2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90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5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6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60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3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2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1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5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41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8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4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87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4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5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6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6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4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123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45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29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7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6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4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6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9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46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31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1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2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0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8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6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02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3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29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4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1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24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1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2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80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4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6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4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99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7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4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3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97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8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01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9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01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1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5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1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1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7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53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66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8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5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08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4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0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20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01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36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7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55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9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5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4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05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8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7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49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7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6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19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7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8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297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3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0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6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1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jo\OneDrive\Documents\ProjectFiles\cv-gen\SourceFiles\Templates\00_templateCV.dotx" TargetMode="External"/></Relationships>
</file>

<file path=word/theme/theme1.xml><?xml version="1.0" encoding="utf-8"?>
<a:theme xmlns:a="http://schemas.openxmlformats.org/drawingml/2006/main" name="Office Theme">
  <a:themeElements>
    <a:clrScheme name="ACE">
      <a:dk1>
        <a:sysClr val="windowText" lastClr="000000"/>
      </a:dk1>
      <a:lt1>
        <a:sysClr val="window" lastClr="FFFFFF"/>
      </a:lt1>
      <a:dk2>
        <a:srgbClr val="498885"/>
      </a:dk2>
      <a:lt2>
        <a:srgbClr val="E7E6E6"/>
      </a:lt2>
      <a:accent1>
        <a:srgbClr val="DE8E18"/>
      </a:accent1>
      <a:accent2>
        <a:srgbClr val="D43D27"/>
      </a:accent2>
      <a:accent3>
        <a:srgbClr val="3F7397"/>
      </a:accent3>
      <a:accent4>
        <a:srgbClr val="6F3864"/>
      </a:accent4>
      <a:accent5>
        <a:srgbClr val="00A651"/>
      </a:accent5>
      <a:accent6>
        <a:srgbClr val="77A0C2"/>
      </a:accent6>
      <a:hlink>
        <a:srgbClr val="5AC1A8"/>
      </a:hlink>
      <a:folHlink>
        <a:srgbClr val="80828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71AE718E49834F949BD2A11C800C99" ma:contentTypeVersion="16" ma:contentTypeDescription="Create a new document." ma:contentTypeScope="" ma:versionID="1f95d5bf7ecc63f7a7b6083647728a66">
  <xsd:schema xmlns:xsd="http://www.w3.org/2001/XMLSchema" xmlns:xs="http://www.w3.org/2001/XMLSchema" xmlns:p="http://schemas.microsoft.com/office/2006/metadata/properties" xmlns:ns2="0dbcdca2-2fa4-495a-beb1-f811c77d371a" xmlns:ns3="3dd97c62-3502-4cad-b509-38f3e0060173" targetNamespace="http://schemas.microsoft.com/office/2006/metadata/properties" ma:root="true" ma:fieldsID="2f2fd858b6ab597ec1a354605207e394" ns2:_="" ns3:_="">
    <xsd:import namespace="0dbcdca2-2fa4-495a-beb1-f811c77d371a"/>
    <xsd:import namespace="3dd97c62-3502-4cad-b509-38f3e00601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cdca2-2fa4-495a-beb1-f811c77d3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5275afd-c2aa-4474-ba66-cc51c139b42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97c62-3502-4cad-b509-38f3e00601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94baf73-a62e-47d4-9305-eb66d065d211}" ma:internalName="TaxCatchAll" ma:showField="CatchAllData" ma:web="3dd97c62-3502-4cad-b509-38f3e00601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dd97c62-3502-4cad-b509-38f3e0060173" xsi:nil="true"/>
    <lcf76f155ced4ddcb4097134ff3c332f xmlns="0dbcdca2-2fa4-495a-beb1-f811c77d371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C2FA0-C819-425D-B2E9-F369DBB7A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cdca2-2fa4-495a-beb1-f811c77d371a"/>
    <ds:schemaRef ds:uri="3dd97c62-3502-4cad-b509-38f3e00601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3188DD-9E6D-4A82-B3DE-C98E87336D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F6AD23-66BD-40FA-B4E0-389E9B7290E6}">
  <ds:schemaRefs>
    <ds:schemaRef ds:uri="http://schemas.microsoft.com/office/2006/metadata/properties"/>
    <ds:schemaRef ds:uri="http://schemas.microsoft.com/office/infopath/2007/PartnerControls"/>
    <ds:schemaRef ds:uri="3dd97c62-3502-4cad-b509-38f3e0060173"/>
    <ds:schemaRef ds:uri="0dbcdca2-2fa4-495a-beb1-f811c77d371a"/>
  </ds:schemaRefs>
</ds:datastoreItem>
</file>

<file path=customXml/itemProps4.xml><?xml version="1.0" encoding="utf-8"?>
<ds:datastoreItem xmlns:ds="http://schemas.openxmlformats.org/officeDocument/2006/customXml" ds:itemID="{A658C228-0D3D-43DE-A1EC-FFD82829E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00_templateCV.dotx</Template>
  <TotalTime>16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RSX: Returnable name</vt:lpstr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RSX: Returnable name</dc:title>
  <dc:subject>XA: Section name</dc:subject>
  <dc:creator>RainBoi 15</dc:creator>
  <cp:keywords/>
  <dc:description/>
  <cp:lastModifiedBy>Sam Joe</cp:lastModifiedBy>
  <cp:revision>7</cp:revision>
  <dcterms:created xsi:type="dcterms:W3CDTF">2025-08-18T17:54:00Z</dcterms:created>
  <dcterms:modified xsi:type="dcterms:W3CDTF">2025-08-31T16:15:00Z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0x0101006471AE718E49834F949BD2A11C800C99</vt:lpwstr>
  </property>
  <property fmtid="{D5CDD505-2E9C-101B-9397-08002B2CF9AE}" pid="3" name="MediaServiceImageTags">
    <vt:lpwstr/>
  </property>
</Properties>
</file>