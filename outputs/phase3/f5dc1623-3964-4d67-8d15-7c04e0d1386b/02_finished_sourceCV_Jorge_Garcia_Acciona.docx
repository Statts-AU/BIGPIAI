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Etable"/>
        <w:tblW w:w="4983" w:type="pct"/>
        <w:tblLook w:val="04A0" w:firstRow="1" w:lastRow="0" w:firstColumn="1" w:lastColumn="0" w:noHBand="0" w:noVBand="1"/>
      </w:tblPr>
      <w:tblGrid>
        <w:gridCol w:w="3945"/>
        <w:gridCol w:w="650"/>
        <w:gridCol w:w="3072"/>
        <w:gridCol w:w="2246"/>
        <w:gridCol w:w="240"/>
      </w:tblGrid>
      <w:tr w:rsidR="009612BD" w:rsidRPr="009612BD" w14:paraId="59B6CAB4" w14:textId="77777777" w:rsidTr="00961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tcW w:w="5000" w:type="pct"/>
            <w:gridSpan w:val="5"/>
          </w:tcPr>
          <w:p w14:paraId="11A74961" w14:textId="15E0B3CA" w:rsidR="009612BD" w:rsidRPr="009612BD" w:rsidRDefault="000231E2" w:rsidP="000231E2">
            <w:pPr>
              <w:pStyle w:val="Tableheader"/>
              <w:keepNext/>
              <w:keepLines/>
            </w:pPr>
            <w:bookmarkStart w:id="0" w:name="_Hlk115361210"/>
            <w:bookmarkStart w:id="1" w:name="_Hlk115166818"/>
            <w:bookmarkStart w:id="2" w:name="_Hlk115162198"/>
            <w:bookmarkStart w:id="3" w:name="_Hlk115253366"/>
            <w:bookmarkStart w:id="4" w:name="_Hlk115188586"/>
            <w:bookmarkStart w:id="5" w:name="_Hlk115164281"/>
            <w:r w:rsidRPr="000231E2">
              <w:t>CV template</w:t>
            </w:r>
          </w:p>
        </w:tc>
      </w:tr>
      <w:tr w:rsidR="009612BD" w:rsidRPr="009612BD" w14:paraId="7EE1636F" w14:textId="77777777" w:rsidTr="00961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tcW w:w="5000" w:type="pct"/>
            <w:gridSpan w:val="5"/>
          </w:tcPr>
          <w:p w14:paraId="548B4BA2" w14:textId="77777777" w:rsidR="009612BD" w:rsidRPr="009612BD" w:rsidRDefault="009612BD" w:rsidP="009612BD">
            <w:pPr>
              <w:pStyle w:val="Tabletext"/>
              <w:keepNext/>
              <w:keepLines/>
              <w:rPr>
                <w:b/>
                <w:bCs/>
              </w:rPr>
            </w:pPr>
            <w:r w:rsidRPr="009612BD">
              <w:rPr>
                <w:b/>
                <w:bCs/>
              </w:rPr>
              <w:t>Nominated Key Personnel</w:t>
            </w:r>
          </w:p>
        </w:tc>
      </w:tr>
      <w:tr w:rsidR="009612BD" w:rsidRPr="009612BD" w14:paraId="29846C28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76" w:type="pct"/>
            <w:gridSpan w:val="3"/>
          </w:tcPr>
          <w:p w14:paraId="27B09482" w14:textId="60DB60BB" w:rsidR="009612BD" w:rsidRPr="007D3D2B" w:rsidRDefault="009612BD" w:rsidP="009612BD">
            <w:pPr>
              <w:pStyle w:val="Tabletext"/>
              <w:keepNext/>
              <w:keepLines/>
            </w:pPr>
            <w:r w:rsidRPr="008B3443">
              <w:rPr>
                <w:b/>
                <w:bCs/>
              </w:rPr>
              <w:t>Name:</w:t>
            </w:r>
            <w:r w:rsidR="007D3D2B">
              <w:rPr>
                <w:b/>
                <w:bCs/>
              </w:rPr>
              <w:t xml:space="preserve"> </w:t>
            </w:r>
            <w:proofErr w:type="gramStart"/>
            <w:r w:rsidR="007D3D2B">
              <w:t xml:space="preserve">Jorge Garcia Gutierrez-Marcet</w:t>
            </w:r>
          </w:p>
          <w:p w14:paraId="3C3E0A61" w14:textId="40D48142" w:rsidR="009612BD" w:rsidRPr="007D3D2B" w:rsidRDefault="009612BD" w:rsidP="009612BD">
            <w:pPr>
              <w:pStyle w:val="Tabletext"/>
              <w:keepNext/>
              <w:keepLines/>
            </w:pPr>
            <w:r w:rsidRPr="008B3443">
              <w:rPr>
                <w:b/>
                <w:bCs/>
              </w:rPr>
              <w:t xml:space="preserve">Participant/Named Sub-contractor: </w:t>
            </w:r>
            <w:proofErr w:type="gramStart"/>
            <w:r w:rsidR="007D3D2B">
              <w:t xml:space="preserve">N/A</w:t>
            </w:r>
          </w:p>
          <w:p w14:paraId="33210C32" w14:textId="0D08820C" w:rsidR="009612BD" w:rsidRPr="007D3D2B" w:rsidRDefault="009612BD" w:rsidP="009612BD">
            <w:pPr>
              <w:pStyle w:val="Tabletext"/>
              <w:keepNext/>
              <w:keepLines/>
            </w:pPr>
            <w:r w:rsidRPr="008B3443">
              <w:rPr>
                <w:b/>
                <w:bCs/>
              </w:rPr>
              <w:t xml:space="preserve">Current position: </w:t>
            </w:r>
            <w:proofErr w:type="gramStart"/>
            <w:r w:rsidR="007D3D2B">
              <w:t xml:space="preserve">Global Director Industrial Development – ACCIONA Concessions</w:t>
            </w:r>
          </w:p>
          <w:p w14:paraId="15DDB5A8" w14:textId="4099E593" w:rsidR="009612BD" w:rsidRPr="007D3D2B" w:rsidRDefault="009612BD" w:rsidP="009612BD">
            <w:pPr>
              <w:pStyle w:val="Tabletext"/>
              <w:keepNext/>
              <w:keepLines/>
              <w:rPr>
                <w:color w:val="498885" w:themeColor="text2"/>
              </w:rPr>
            </w:pPr>
            <w:r w:rsidRPr="008B3443">
              <w:rPr>
                <w:b/>
                <w:bCs/>
              </w:rPr>
              <w:t xml:space="preserve">Qualifications: </w:t>
            </w:r>
            <w:proofErr w:type="gramStart"/>
            <w:r w:rsidR="007D3D2B">
              <w:t xml:space="preserve">• 2018 / 2019 Executive MBA at Instituto de Empresa (Madrid, Spain)</w:t>
              <w:br/>
              <w:t xml:space="preserve">• 2003 / 2004 Master of Science in Engineering and Management of Manufacturing Systems, Cranfield University (UK)</w:t>
              <w:br/>
              <w:t xml:space="preserve">• 1996 / 2003 Industrial Engineering at Escuela Técnica Superior Ingenieros Industriales, Univ Politécnica (Madrid, Spain)</w:t>
            </w:r>
          </w:p>
        </w:tc>
        <w:tc>
          <w:tcPr>
            <w:tcW w:w="1224" w:type="pct"/>
            <w:gridSpan w:val="2"/>
          </w:tcPr>
          <w:p w14:paraId="7A97B840" w14:textId="13569081" w:rsidR="009612BD" w:rsidRPr="009612BD" w:rsidRDefault="007D7B41" w:rsidP="007D7B41">
            <w:pPr>
              <w:pStyle w:val="Tabletext"/>
              <w:keepNext/>
              <w:keepLines/>
            </w:pPr>
            <w:proofErr w:type="gramStart"/>
            <w:r>
              <w:t xml:space="preserve">N/A</w:t>
            </w:r>
          </w:p>
        </w:tc>
      </w:tr>
      <w:tr w:rsidR="009612BD" w:rsidRPr="009612BD" w14:paraId="2C8D5FA3" w14:textId="77777777" w:rsidTr="00961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5"/>
          </w:tcPr>
          <w:p w14:paraId="58360C94" w14:textId="77777777" w:rsidR="009612BD" w:rsidRPr="009612BD" w:rsidRDefault="009612BD" w:rsidP="009612BD">
            <w:pPr>
              <w:pStyle w:val="Tabletext"/>
              <w:keepNext/>
              <w:keepLines/>
              <w:rPr>
                <w:b/>
                <w:bCs/>
              </w:rPr>
            </w:pPr>
            <w:r w:rsidRPr="009612BD">
              <w:rPr>
                <w:b/>
                <w:bCs/>
              </w:rPr>
              <w:t xml:space="preserve">Overview of proposed role, including key objectives and accountabilities</w:t>
            </w:r>
          </w:p>
        </w:tc>
      </w:tr>
      <w:tr w:rsidR="009612BD" w:rsidRPr="009612BD" w14:paraId="3672445E" w14:textId="77777777" w:rsidTr="009612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5"/>
          </w:tcPr>
          <w:p w14:paraId="469AA9D6" w14:textId="20C93A9E" w:rsidR="009612BD" w:rsidRPr="009612BD" w:rsidRDefault="007D3D2B" w:rsidP="009612BD">
            <w:pPr>
              <w:pStyle w:val="Tabletext"/>
              <w:keepNext/>
              <w:keepLines/>
            </w:pPr>
            <w:proofErr w:type="gramStart"/>
            <w:r>
              <w:t xml:space="preserve">To lead the business development, bidding, and M processes for Investment and O of Transmission Lines, Waste to Energy and District Heating  Cooling projects.  This includes designing strategies for developing industrial projects, entering new countries, and selecting partners.</w:t>
            </w:r>
          </w:p>
        </w:tc>
      </w:tr>
      <w:tr w:rsidR="009612BD" w:rsidRPr="009612BD" w14:paraId="4C6966AF" w14:textId="77777777" w:rsidTr="00961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5"/>
          </w:tcPr>
          <w:p w14:paraId="58B5AAE1" w14:textId="77777777" w:rsidR="009612BD" w:rsidRPr="009612BD" w:rsidRDefault="009612BD" w:rsidP="009612BD">
            <w:pPr>
              <w:pStyle w:val="Tabletext"/>
              <w:keepNext/>
              <w:keepLines/>
              <w:rPr>
                <w:b/>
                <w:bCs/>
              </w:rPr>
            </w:pPr>
            <w:r w:rsidRPr="009612BD">
              <w:rPr>
                <w:b/>
                <w:bCs/>
              </w:rPr>
              <w:t>Confirmation of availability or constraints to availability, including:</w:t>
            </w:r>
          </w:p>
        </w:tc>
      </w:tr>
      <w:tr w:rsidR="009612BD" w:rsidRPr="009612BD" w14:paraId="39876133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3" w:type="pct"/>
            <w:gridSpan w:val="2"/>
            <w:shd w:val="clear" w:color="auto" w:fill="auto"/>
          </w:tcPr>
          <w:p w14:paraId="02952577" w14:textId="77777777" w:rsidR="009612BD" w:rsidRPr="009612BD" w:rsidRDefault="009612BD" w:rsidP="007A6428">
            <w:pPr>
              <w:pStyle w:val="Tablebullet"/>
              <w:keepNext/>
              <w:keepLines/>
              <w:numPr>
                <w:ilvl w:val="0"/>
                <w:numId w:val="0"/>
              </w:numPr>
              <w:ind w:left="66"/>
            </w:pPr>
            <w:r w:rsidRPr="009612BD">
              <w:t xml:space="preserve">Project/s committed to and estimated delivery timeline</w:t>
            </w:r>
          </w:p>
        </w:tc>
        <w:tc>
          <w:tcPr>
            <w:tcW w:w="2737" w:type="pct"/>
            <w:gridSpan w:val="3"/>
            <w:shd w:val="clear" w:color="auto" w:fill="auto"/>
          </w:tcPr>
          <w:p w14:paraId="2ECAEA33" w14:textId="18D138D8" w:rsidR="009612BD" w:rsidRPr="009612BD" w:rsidRDefault="007D3D2B" w:rsidP="009612BD">
            <w:pPr>
              <w:pStyle w:val="Tabletext"/>
              <w:keepNext/>
              <w:keepLines/>
            </w:pPr>
            <w:proofErr w:type="gramStart"/>
            <w:r>
              <w:t xml:space="preserve">Ongoing bids for High Voltage Transmission lines in Chile, Perú and Australia (above 8bn USD), Waste to Energy plants in Canada, UK and Australia (1bn USD); District Heating in Spain, Biomethane plants in Spain (50 MUSD)</w:t>
            </w:r>
          </w:p>
        </w:tc>
      </w:tr>
      <w:tr w:rsidR="009612BD" w:rsidRPr="009612BD" w14:paraId="6A04D584" w14:textId="77777777" w:rsidTr="00C81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pct"/>
            <w:gridSpan w:val="2"/>
            <w:shd w:val="clear" w:color="auto" w:fill="auto"/>
          </w:tcPr>
          <w:p w14:paraId="19A8B4A0" w14:textId="77777777" w:rsidR="009612BD" w:rsidRPr="009612BD" w:rsidRDefault="009612BD" w:rsidP="007A6428">
            <w:pPr>
              <w:pStyle w:val="Tablebullet"/>
              <w:keepNext/>
              <w:keepLines/>
              <w:numPr>
                <w:ilvl w:val="0"/>
                <w:numId w:val="0"/>
              </w:numPr>
              <w:ind w:left="66"/>
            </w:pPr>
            <w:r w:rsidRPr="009612BD">
              <w:t xml:space="preserve">Project/s in procurement/project tender phase and estimated delivery timeline for commitments</w:t>
            </w:r>
          </w:p>
        </w:tc>
        <w:tc>
          <w:tcPr>
            <w:tcW w:w="2737" w:type="pct"/>
            <w:gridSpan w:val="3"/>
            <w:shd w:val="clear" w:color="auto" w:fill="auto"/>
          </w:tcPr>
          <w:p w14:paraId="78262275" w14:textId="0255C454" w:rsidR="009612BD" w:rsidRPr="009612BD" w:rsidRDefault="007D3D2B" w:rsidP="009612BD">
            <w:pPr>
              <w:pStyle w:val="Tabletext"/>
              <w:keepNext/>
              <w:keepLines/>
            </w:pPr>
            <w:proofErr w:type="gramStart"/>
            <w:r>
              <w:t xml:space="preserve">High Voltage Transmission lines in Chile, Perú and Australia (above 8bn USD), Waste to Energy plants in Canada, UK and Australia (1bn USD); District Heating in Spain, Biomethane plants in Spain (50 MUSD)</w:t>
            </w:r>
          </w:p>
        </w:tc>
      </w:tr>
      <w:tr w:rsidR="009612BD" w:rsidRPr="009612BD" w14:paraId="3A615757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6"/>
        </w:trPr>
        <w:tc>
          <w:tcPr>
            <w:tcW w:w="2263" w:type="pct"/>
            <w:gridSpan w:val="2"/>
            <w:vMerge w:val="restart"/>
            <w:shd w:val="clear" w:color="auto" w:fill="auto"/>
          </w:tcPr>
          <w:p w14:paraId="56802243" w14:textId="77777777" w:rsidR="009612BD" w:rsidRPr="009612BD" w:rsidRDefault="009612BD" w:rsidP="007A6428">
            <w:pPr>
              <w:pStyle w:val="Tablebullet"/>
              <w:keepNext/>
              <w:keepLines/>
              <w:numPr>
                <w:ilvl w:val="0"/>
                <w:numId w:val="0"/>
              </w:numPr>
              <w:ind w:left="66"/>
            </w:pPr>
            <w:r w:rsidRPr="009612BD">
              <w:t xml:space="preserve">Percentage of time input expected on the Project and confirmation of availability, with consideration to other relevant projects currently committed to and the capacity to resource the various competing demands.</w:t>
            </w:r>
          </w:p>
        </w:tc>
        <w:tc>
          <w:tcPr>
            <w:tcW w:w="2737" w:type="pct"/>
            <w:gridSpan w:val="3"/>
            <w:shd w:val="clear" w:color="auto" w:fill="auto"/>
          </w:tcPr>
          <w:p w14:paraId="0CAF411B" w14:textId="0A45F8FB" w:rsidR="009612BD" w:rsidRPr="009612BD" w:rsidRDefault="007D3D2B" w:rsidP="009612BD">
            <w:pPr>
              <w:pStyle w:val="Tabletext"/>
              <w:keepNext/>
              <w:keepLines/>
            </w:pPr>
            <w:proofErr w:type="gramStart"/>
            <w:r>
              <w:t xml:space="preserve">N/A</w:t>
            </w:r>
          </w:p>
        </w:tc>
      </w:tr>
      <w:tr w:rsidR="009612BD" w:rsidRPr="009612BD" w14:paraId="2CAB63A5" w14:textId="77777777" w:rsidTr="00C81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tcW w:w="2263" w:type="pct"/>
            <w:gridSpan w:val="2"/>
            <w:vMerge/>
            <w:shd w:val="clear" w:color="auto" w:fill="auto"/>
          </w:tcPr>
          <w:p w14:paraId="436076BA" w14:textId="77777777" w:rsidR="009612BD" w:rsidRPr="009612BD" w:rsidRDefault="009612BD" w:rsidP="009612BD">
            <w:pPr>
              <w:pStyle w:val="Tabletext"/>
            </w:pPr>
          </w:p>
        </w:tc>
        <w:tc>
          <w:tcPr>
            <w:tcW w:w="2737" w:type="pct"/>
            <w:gridSpan w:val="3"/>
            <w:shd w:val="clear" w:color="auto" w:fill="auto"/>
          </w:tcPr>
          <w:p w14:paraId="66B79A68" w14:textId="793C8B0D" w:rsidR="009612BD" w:rsidRPr="009612BD" w:rsidRDefault="007D3D2B" w:rsidP="009612BD">
            <w:pPr>
              <w:pStyle w:val="Tabletext"/>
              <w:keepNext/>
              <w:keepLines/>
            </w:pPr>
            <w:proofErr w:type="gramStart"/>
            <w:r>
              <w:t xml:space="preserve">N/A</w:t>
            </w:r>
          </w:p>
        </w:tc>
      </w:tr>
      <w:tr w:rsidR="009612BD" w:rsidRPr="009612BD" w14:paraId="0184C0C4" w14:textId="77777777" w:rsidTr="009612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5"/>
          </w:tcPr>
          <w:p w14:paraId="461A7EF1" w14:textId="77777777" w:rsidR="009612BD" w:rsidRPr="009612BD" w:rsidRDefault="009612BD" w:rsidP="009612BD">
            <w:pPr>
              <w:pStyle w:val="Tabletext"/>
              <w:keepNext/>
              <w:keepLines/>
              <w:rPr>
                <w:b/>
                <w:bCs/>
              </w:rPr>
            </w:pPr>
            <w:r w:rsidRPr="009612BD">
              <w:rPr>
                <w:b/>
                <w:bCs/>
              </w:rPr>
              <w:t>At least two relevant projects the individual has worked on in the last 10 years:</w:t>
            </w:r>
          </w:p>
        </w:tc>
      </w:tr>
      <w:tr w:rsidR="009612BD" w:rsidRPr="009612BD" w14:paraId="6F913324" w14:textId="77777777" w:rsidTr="00C81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1943" w:type="pct"/>
          </w:tcPr>
          <w:p w14:paraId="5CE3D12E" w14:textId="77777777" w:rsidR="009612BD" w:rsidRPr="008B3443" w:rsidRDefault="009612BD" w:rsidP="009612BD">
            <w:pPr>
              <w:pStyle w:val="Tabletext"/>
              <w:keepNext/>
              <w:keepLines/>
              <w:rPr>
                <w:b/>
                <w:bCs/>
                <w:color w:val="498885" w:themeColor="text2"/>
              </w:rPr>
            </w:pPr>
            <w:r w:rsidRPr="008B3443">
              <w:rPr>
                <w:b/>
                <w:bCs/>
                <w:color w:val="498885" w:themeColor="text2"/>
              </w:rPr>
              <w:t>Project #1</w:t>
            </w:r>
          </w:p>
        </w:tc>
        <w:tc>
          <w:tcPr>
            <w:tcW w:w="3057" w:type="pct"/>
            <w:gridSpan w:val="4"/>
          </w:tcPr>
          <w:p w14:paraId="2ADCB179" w14:textId="2DACAFED" w:rsidR="009612BD" w:rsidRPr="008B3443" w:rsidRDefault="007D3D2B" w:rsidP="009612BD">
            <w:pPr>
              <w:pStyle w:val="Tabletext"/>
              <w:keepNext/>
              <w:keepLines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High Voltage Transmission line between Reque to Nueva Carhuaquero, Peru</w:t>
            </w:r>
          </w:p>
        </w:tc>
      </w:tr>
      <w:tr w:rsidR="009612BD" w:rsidRPr="009612BD" w14:paraId="5BE35CDB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7"/>
        </w:trPr>
        <w:tc>
          <w:tcPr>
            <w:tcW w:w="1943" w:type="pct"/>
            <w:shd w:val="clear" w:color="auto" w:fill="D7EAE9" w:themeFill="text2" w:themeFillTint="33"/>
          </w:tcPr>
          <w:p w14:paraId="3063D128" w14:textId="77777777" w:rsidR="009612BD" w:rsidRPr="008B3443" w:rsidRDefault="009612BD" w:rsidP="009612BD">
            <w:pPr>
              <w:pStyle w:val="Tabletext"/>
              <w:keepNext/>
              <w:keepLines/>
              <w:rPr>
                <w:b/>
                <w:bCs/>
              </w:rPr>
            </w:pPr>
            <w:r w:rsidRPr="008B3443">
              <w:rPr>
                <w:b/>
                <w:bCs/>
              </w:rPr>
              <w:t>Form of contract (DC, PPP, etc.)</w:t>
            </w:r>
          </w:p>
        </w:tc>
        <w:tc>
          <w:tcPr>
            <w:tcW w:w="3057" w:type="pct"/>
            <w:gridSpan w:val="4"/>
            <w:shd w:val="clear" w:color="auto" w:fill="D7EAE9" w:themeFill="text2" w:themeFillTint="33"/>
          </w:tcPr>
          <w:p w14:paraId="005BC6B9" w14:textId="0E7D7499" w:rsidR="009612BD" w:rsidRPr="009612BD" w:rsidRDefault="007D3D2B" w:rsidP="009612BD">
            <w:pPr>
              <w:pStyle w:val="Tabletext"/>
              <w:keepNext/>
              <w:keepLines/>
            </w:pPr>
            <w:proofErr w:type="gramStart"/>
            <w:r>
              <w:t xml:space="preserve">Concessionaire</w:t>
            </w:r>
          </w:p>
        </w:tc>
      </w:tr>
      <w:tr w:rsidR="009612BD" w:rsidRPr="009612BD" w14:paraId="1480B612" w14:textId="77777777" w:rsidTr="00C81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1943" w:type="pct"/>
          </w:tcPr>
          <w:p w14:paraId="3C6E197F" w14:textId="77777777" w:rsidR="009612BD" w:rsidRPr="008B3443" w:rsidRDefault="009612BD" w:rsidP="009612BD">
            <w:pPr>
              <w:pStyle w:val="Tabletext"/>
              <w:keepNext/>
              <w:keepLines/>
              <w:rPr>
                <w:b/>
                <w:bCs/>
              </w:rPr>
            </w:pPr>
            <w:r w:rsidRPr="008B3443">
              <w:rPr>
                <w:b/>
                <w:bCs/>
              </w:rPr>
              <w:t>Dates</w:t>
            </w:r>
          </w:p>
        </w:tc>
        <w:tc>
          <w:tcPr>
            <w:tcW w:w="3057" w:type="pct"/>
            <w:gridSpan w:val="4"/>
          </w:tcPr>
          <w:p w14:paraId="66D5007D" w14:textId="609187B6" w:rsidR="009612BD" w:rsidRPr="009612BD" w:rsidRDefault="007D3D2B" w:rsidP="009612BD">
            <w:pPr>
              <w:pStyle w:val="Tabletext"/>
              <w:keepNext/>
              <w:keepLines/>
            </w:pPr>
            <w:proofErr w:type="gramStart"/>
            <w:r>
              <w:t xml:space="preserve">2021 and 2022</w:t>
            </w:r>
          </w:p>
        </w:tc>
      </w:tr>
      <w:tr w:rsidR="009612BD" w:rsidRPr="009612BD" w14:paraId="599B5EA9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7"/>
        </w:trPr>
        <w:tc>
          <w:tcPr>
            <w:tcW w:w="1943" w:type="pct"/>
            <w:shd w:val="clear" w:color="auto" w:fill="D7EAE9" w:themeFill="text2" w:themeFillTint="33"/>
          </w:tcPr>
          <w:p w14:paraId="28D59147" w14:textId="77777777" w:rsidR="009612BD" w:rsidRPr="008B3443" w:rsidRDefault="009612BD" w:rsidP="009612BD">
            <w:pPr>
              <w:pStyle w:val="Tabletext"/>
              <w:keepNext/>
              <w:keepLines/>
              <w:rPr>
                <w:b/>
                <w:bCs/>
              </w:rPr>
            </w:pPr>
            <w:r w:rsidRPr="008B3443">
              <w:rPr>
                <w:b/>
                <w:bCs/>
              </w:rPr>
              <w:t>Location</w:t>
            </w:r>
          </w:p>
        </w:tc>
        <w:tc>
          <w:tcPr>
            <w:tcW w:w="3057" w:type="pct"/>
            <w:gridSpan w:val="4"/>
            <w:shd w:val="clear" w:color="auto" w:fill="D7EAE9" w:themeFill="text2" w:themeFillTint="33"/>
          </w:tcPr>
          <w:p w14:paraId="2433283C" w14:textId="2F24A224" w:rsidR="009612BD" w:rsidRPr="009612BD" w:rsidRDefault="007D3D2B" w:rsidP="009612BD">
            <w:pPr>
              <w:pStyle w:val="Tabletext"/>
              <w:keepNext/>
              <w:keepLines/>
            </w:pPr>
            <w:proofErr w:type="gramStart"/>
            <w:r>
              <w:t xml:space="preserve">Peru</w:t>
            </w:r>
          </w:p>
        </w:tc>
      </w:tr>
      <w:tr w:rsidR="009612BD" w:rsidRPr="009612BD" w14:paraId="45665F26" w14:textId="77777777" w:rsidTr="00C81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1943" w:type="pct"/>
          </w:tcPr>
          <w:p w14:paraId="388B6392" w14:textId="77777777" w:rsidR="009612BD" w:rsidRPr="008B3443" w:rsidRDefault="009612BD" w:rsidP="009612BD">
            <w:pPr>
              <w:pStyle w:val="Tabletext"/>
              <w:keepNext/>
              <w:keepLines/>
              <w:rPr>
                <w:b/>
                <w:bCs/>
              </w:rPr>
            </w:pPr>
            <w:r w:rsidRPr="008B3443">
              <w:rPr>
                <w:b/>
                <w:bCs/>
              </w:rPr>
              <w:t>Approximate value</w:t>
            </w:r>
          </w:p>
        </w:tc>
        <w:tc>
          <w:tcPr>
            <w:tcW w:w="3057" w:type="pct"/>
            <w:gridSpan w:val="4"/>
          </w:tcPr>
          <w:p w14:paraId="56779A46" w14:textId="31C14902" w:rsidR="009612BD" w:rsidRPr="009612BD" w:rsidRDefault="007D3D2B" w:rsidP="009612BD">
            <w:pPr>
              <w:pStyle w:val="Tabletext"/>
              <w:keepNext/>
              <w:keepLines/>
            </w:pPr>
            <w:proofErr w:type="gramStart"/>
            <w:r>
              <w:t xml:space="preserve">50 MUSD</w:t>
            </w:r>
          </w:p>
        </w:tc>
      </w:tr>
      <w:tr w:rsidR="009612BD" w:rsidRPr="009612BD" w14:paraId="7D550D27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7"/>
        </w:trPr>
        <w:tc>
          <w:tcPr>
            <w:tcW w:w="1943" w:type="pct"/>
            <w:shd w:val="clear" w:color="auto" w:fill="D7EAE9" w:themeFill="text2" w:themeFillTint="33"/>
          </w:tcPr>
          <w:p w14:paraId="035D07FB" w14:textId="77777777" w:rsidR="009612BD" w:rsidRPr="008B3443" w:rsidRDefault="009612BD" w:rsidP="009612BD">
            <w:pPr>
              <w:pStyle w:val="Tabletext"/>
              <w:keepNext/>
              <w:keepLines/>
              <w:rPr>
                <w:b/>
                <w:bCs/>
              </w:rPr>
            </w:pPr>
            <w:r w:rsidRPr="008B3443">
              <w:rPr>
                <w:b/>
                <w:bCs/>
              </w:rPr>
              <w:t>Your role and tasks performed</w:t>
            </w:r>
          </w:p>
        </w:tc>
        <w:tc>
          <w:tcPr>
            <w:tcW w:w="3057" w:type="pct"/>
            <w:gridSpan w:val="4"/>
            <w:shd w:val="clear" w:color="auto" w:fill="D7EAE9" w:themeFill="text2" w:themeFillTint="33"/>
          </w:tcPr>
          <w:p w14:paraId="2307CD20" w14:textId="7FADC3A7" w:rsidR="009612BD" w:rsidRPr="009612BD" w:rsidRDefault="007D3D2B" w:rsidP="009612BD">
            <w:pPr>
              <w:pStyle w:val="Tabletext"/>
              <w:keepNext/>
              <w:keepLines/>
            </w:pPr>
            <w:proofErr w:type="gramStart"/>
            <w:r>
              <w:t xml:space="preserve">Managing Director, overseeing all aspects of the project from bidding to contract signing.</w:t>
            </w:r>
          </w:p>
        </w:tc>
      </w:tr>
      <w:tr w:rsidR="009612BD" w:rsidRPr="009612BD" w14:paraId="7EDF4CF4" w14:textId="77777777" w:rsidTr="00C81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1943" w:type="pct"/>
          </w:tcPr>
          <w:p w14:paraId="42E68AC7" w14:textId="77777777" w:rsidR="009612BD" w:rsidRPr="008B3443" w:rsidRDefault="009612BD" w:rsidP="009612BD">
            <w:pPr>
              <w:pStyle w:val="Tabletext"/>
              <w:keepNext/>
              <w:keepLines/>
              <w:rPr>
                <w:b/>
                <w:bCs/>
              </w:rPr>
            </w:pPr>
            <w:r w:rsidRPr="008B3443">
              <w:rPr>
                <w:b/>
                <w:bCs/>
              </w:rPr>
              <w:t>Key achievements</w:t>
            </w:r>
          </w:p>
        </w:tc>
        <w:tc>
          <w:tcPr>
            <w:tcW w:w="3057" w:type="pct"/>
            <w:gridSpan w:val="4"/>
          </w:tcPr>
          <w:p w14:paraId="2166C6A4" w14:textId="028A367F" w:rsidR="009612BD" w:rsidRPr="009612BD" w:rsidRDefault="007D3D2B" w:rsidP="009612BD">
            <w:pPr>
              <w:pStyle w:val="Tabletext"/>
              <w:keepNext/>
              <w:keepLines/>
            </w:pPr>
            <w:proofErr w:type="gramStart"/>
            <w:r>
              <w:t xml:space="preserve">• Successfully secured a 50 MUSD contract for the HV Transmission Line project.</w:t>
              <w:br/>
              <w:t xml:space="preserve">• Managed multiple bids simultaneously, demonstrating effective team leadership and strategic planning.</w:t>
            </w:r>
          </w:p>
        </w:tc>
      </w:tr>
      <w:tr w:rsidR="007D3D2B" w:rsidRPr="009612BD" w14:paraId="30A1056E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3"/>
        </w:trPr>
        <w:tc>
          <w:tcPr>
            <w:tcW w:w="1943" w:type="pct"/>
          </w:tcPr>
          <w:p w14:paraId="57982280" w14:textId="77777777" w:rsidR="007D3D2B" w:rsidRPr="008B3443" w:rsidRDefault="007D3D2B" w:rsidP="007D3D2B">
            <w:pPr>
              <w:pStyle w:val="Tabletext"/>
              <w:keepNext/>
              <w:keepLines/>
              <w:rPr>
                <w:b/>
                <w:bCs/>
                <w:color w:val="498885" w:themeColor="text2"/>
              </w:rPr>
            </w:pPr>
            <w:r w:rsidRPr="008B3443">
              <w:rPr>
                <w:b/>
                <w:bCs/>
                <w:color w:val="498885" w:themeColor="text2"/>
              </w:rPr>
              <w:t>Project #2</w:t>
            </w:r>
          </w:p>
        </w:tc>
        <w:tc>
          <w:tcPr>
            <w:tcW w:w="3057" w:type="pct"/>
            <w:gridSpan w:val="4"/>
          </w:tcPr>
          <w:p w14:paraId="02707E11" w14:textId="1DFB02D4" w:rsidR="007D3D2B" w:rsidRPr="008B3443" w:rsidRDefault="007D3D2B" w:rsidP="007D3D2B">
            <w:pPr>
              <w:pStyle w:val="Tabletext"/>
              <w:keepNext/>
              <w:keepLines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N/A</w:t>
            </w:r>
          </w:p>
        </w:tc>
      </w:tr>
      <w:tr w:rsidR="007D3D2B" w:rsidRPr="009612BD" w14:paraId="0BEF578E" w14:textId="77777777" w:rsidTr="00C81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1943" w:type="pct"/>
            <w:shd w:val="clear" w:color="auto" w:fill="FFFFFF" w:themeFill="background1"/>
          </w:tcPr>
          <w:p w14:paraId="2C5A09BB" w14:textId="77777777" w:rsidR="007D3D2B" w:rsidRPr="008B3443" w:rsidRDefault="007D3D2B" w:rsidP="007D3D2B">
            <w:pPr>
              <w:pStyle w:val="Tabletext"/>
              <w:keepNext/>
              <w:keepLines/>
              <w:rPr>
                <w:b/>
                <w:bCs/>
              </w:rPr>
            </w:pPr>
            <w:r w:rsidRPr="008B3443">
              <w:rPr>
                <w:b/>
                <w:bCs/>
              </w:rPr>
              <w:t>Form of contract (DC, PPP, etc.)</w:t>
            </w:r>
          </w:p>
        </w:tc>
        <w:tc>
          <w:tcPr>
            <w:tcW w:w="3057" w:type="pct"/>
            <w:gridSpan w:val="4"/>
            <w:shd w:val="clear" w:color="auto" w:fill="FFFFFF" w:themeFill="background1"/>
          </w:tcPr>
          <w:p w14:paraId="15342154" w14:textId="21B91D41" w:rsidR="007D3D2B" w:rsidRPr="009612BD" w:rsidRDefault="007D3D2B" w:rsidP="007D3D2B">
            <w:pPr>
              <w:pStyle w:val="Tabletext"/>
              <w:keepNext/>
              <w:keepLines/>
            </w:pPr>
            <w:proofErr w:type="gramStart"/>
            <w:r>
              <w:t xml:space="preserve">N/A</w:t>
            </w:r>
          </w:p>
        </w:tc>
      </w:tr>
      <w:tr w:rsidR="007D3D2B" w:rsidRPr="009612BD" w14:paraId="458B4B86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7"/>
        </w:trPr>
        <w:tc>
          <w:tcPr>
            <w:tcW w:w="1943" w:type="pct"/>
          </w:tcPr>
          <w:p w14:paraId="77FE935C" w14:textId="77777777" w:rsidR="007D3D2B" w:rsidRPr="008B3443" w:rsidRDefault="007D3D2B" w:rsidP="007D3D2B">
            <w:pPr>
              <w:pStyle w:val="Tabletext"/>
              <w:keepNext/>
              <w:keepLines/>
              <w:rPr>
                <w:b/>
                <w:bCs/>
              </w:rPr>
            </w:pPr>
            <w:r w:rsidRPr="008B3443">
              <w:rPr>
                <w:b/>
                <w:bCs/>
              </w:rPr>
              <w:t>Dates</w:t>
            </w:r>
          </w:p>
        </w:tc>
        <w:tc>
          <w:tcPr>
            <w:tcW w:w="3057" w:type="pct"/>
            <w:gridSpan w:val="4"/>
          </w:tcPr>
          <w:p w14:paraId="7C683A23" w14:textId="28418718" w:rsidR="007D3D2B" w:rsidRPr="009612BD" w:rsidRDefault="007D3D2B" w:rsidP="007D3D2B">
            <w:pPr>
              <w:pStyle w:val="Tabletext"/>
              <w:keepNext/>
              <w:keepLines/>
            </w:pPr>
            <w:proofErr w:type="gramStart"/>
            <w:r>
              <w:t xml:space="preserve">N/A</w:t>
            </w:r>
          </w:p>
        </w:tc>
      </w:tr>
      <w:tr w:rsidR="007D3D2B" w:rsidRPr="009612BD" w14:paraId="3F9E437B" w14:textId="77777777" w:rsidTr="00C81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1943" w:type="pct"/>
            <w:shd w:val="clear" w:color="auto" w:fill="FFFFFF" w:themeFill="background1"/>
          </w:tcPr>
          <w:p w14:paraId="0BDD226F" w14:textId="77777777" w:rsidR="007D3D2B" w:rsidRPr="008B3443" w:rsidRDefault="007D3D2B" w:rsidP="007D3D2B">
            <w:pPr>
              <w:pStyle w:val="Tabletext"/>
              <w:keepNext/>
              <w:keepLines/>
              <w:rPr>
                <w:b/>
                <w:bCs/>
              </w:rPr>
            </w:pPr>
            <w:r w:rsidRPr="008B3443">
              <w:rPr>
                <w:b/>
                <w:bCs/>
              </w:rPr>
              <w:t>Location</w:t>
            </w:r>
          </w:p>
        </w:tc>
        <w:tc>
          <w:tcPr>
            <w:tcW w:w="3057" w:type="pct"/>
            <w:gridSpan w:val="4"/>
            <w:shd w:val="clear" w:color="auto" w:fill="FFFFFF" w:themeFill="background1"/>
          </w:tcPr>
          <w:p w14:paraId="3D7EAC21" w14:textId="7A04184E" w:rsidR="007D3D2B" w:rsidRPr="009612BD" w:rsidRDefault="007D3D2B" w:rsidP="007D3D2B">
            <w:pPr>
              <w:pStyle w:val="Tabletext"/>
              <w:keepNext/>
              <w:keepLines/>
            </w:pPr>
            <w:proofErr w:type="gramStart"/>
            <w:r>
              <w:t xml:space="preserve">N/A</w:t>
            </w:r>
          </w:p>
        </w:tc>
      </w:tr>
      <w:tr w:rsidR="007D3D2B" w:rsidRPr="009612BD" w14:paraId="20D416FC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7"/>
        </w:trPr>
        <w:tc>
          <w:tcPr>
            <w:tcW w:w="1943" w:type="pct"/>
          </w:tcPr>
          <w:p w14:paraId="358FA930" w14:textId="77777777" w:rsidR="007D3D2B" w:rsidRPr="008B3443" w:rsidRDefault="007D3D2B" w:rsidP="007D3D2B">
            <w:pPr>
              <w:pStyle w:val="Tabletext"/>
              <w:keepNext/>
              <w:keepLines/>
              <w:rPr>
                <w:b/>
                <w:bCs/>
              </w:rPr>
            </w:pPr>
            <w:r w:rsidRPr="008B3443">
              <w:rPr>
                <w:b/>
                <w:bCs/>
              </w:rPr>
              <w:t>Approximate value</w:t>
            </w:r>
          </w:p>
        </w:tc>
        <w:tc>
          <w:tcPr>
            <w:tcW w:w="3057" w:type="pct"/>
            <w:gridSpan w:val="4"/>
          </w:tcPr>
          <w:p w14:paraId="635A78AB" w14:textId="4BA2B75B" w:rsidR="007D3D2B" w:rsidRPr="009612BD" w:rsidRDefault="007D3D2B" w:rsidP="007D3D2B">
            <w:pPr>
              <w:pStyle w:val="Tabletext"/>
              <w:keepNext/>
              <w:keepLines/>
            </w:pPr>
            <w:proofErr w:type="gramStart"/>
            <w:r>
              <w:t xml:space="preserve">N/A</w:t>
            </w:r>
          </w:p>
        </w:tc>
      </w:tr>
      <w:tr w:rsidR="007D3D2B" w:rsidRPr="009612BD" w14:paraId="5B14C2FD" w14:textId="77777777" w:rsidTr="00C81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1943" w:type="pct"/>
            <w:shd w:val="clear" w:color="auto" w:fill="FFFFFF" w:themeFill="background1"/>
          </w:tcPr>
          <w:p w14:paraId="03827361" w14:textId="77777777" w:rsidR="007D3D2B" w:rsidRPr="008B3443" w:rsidRDefault="007D3D2B" w:rsidP="007D3D2B">
            <w:pPr>
              <w:pStyle w:val="Tabletext"/>
              <w:keepNext/>
              <w:keepLines/>
              <w:rPr>
                <w:b/>
                <w:bCs/>
              </w:rPr>
            </w:pPr>
            <w:r w:rsidRPr="008B3443">
              <w:rPr>
                <w:b/>
                <w:bCs/>
              </w:rPr>
              <w:t>Your role and tasks performed</w:t>
            </w:r>
          </w:p>
        </w:tc>
        <w:tc>
          <w:tcPr>
            <w:tcW w:w="3057" w:type="pct"/>
            <w:gridSpan w:val="4"/>
            <w:shd w:val="clear" w:color="auto" w:fill="FFFFFF" w:themeFill="background1"/>
          </w:tcPr>
          <w:p w14:paraId="3E90FBB2" w14:textId="633C18B3" w:rsidR="007D3D2B" w:rsidRPr="009612BD" w:rsidRDefault="007D3D2B" w:rsidP="007D3D2B">
            <w:pPr>
              <w:pStyle w:val="Tabletext"/>
              <w:keepNext/>
              <w:keepLines/>
            </w:pPr>
            <w:proofErr w:type="gramStart"/>
            <w:r>
              <w:t xml:space="preserve">N/A</w:t>
            </w:r>
          </w:p>
        </w:tc>
      </w:tr>
      <w:tr w:rsidR="007D3D2B" w:rsidRPr="009612BD" w14:paraId="425CF39E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7"/>
        </w:trPr>
        <w:tc>
          <w:tcPr>
            <w:tcW w:w="1943" w:type="pct"/>
          </w:tcPr>
          <w:p w14:paraId="46895042" w14:textId="77777777" w:rsidR="007D3D2B" w:rsidRPr="008B3443" w:rsidRDefault="007D3D2B" w:rsidP="007D3D2B">
            <w:pPr>
              <w:pStyle w:val="Tabletext"/>
              <w:keepNext/>
              <w:keepLines/>
              <w:rPr>
                <w:b/>
                <w:bCs/>
              </w:rPr>
            </w:pPr>
            <w:r w:rsidRPr="008B3443">
              <w:rPr>
                <w:b/>
                <w:bCs/>
              </w:rPr>
              <w:t>Key achievements</w:t>
            </w:r>
          </w:p>
        </w:tc>
        <w:tc>
          <w:tcPr>
            <w:tcW w:w="3057" w:type="pct"/>
            <w:gridSpan w:val="4"/>
          </w:tcPr>
          <w:p w14:paraId="1CD8C07B" w14:textId="558BD029" w:rsidR="007D3D2B" w:rsidRPr="009612BD" w:rsidRDefault="007D3D2B" w:rsidP="007D3D2B">
            <w:pPr>
              <w:pStyle w:val="Tabletext"/>
              <w:keepNext/>
              <w:keepLines/>
            </w:pPr>
            <w:proofErr w:type="gramStart"/>
            <w:r>
              <w:t xml:space="preserve">N/A</w:t>
            </w:r>
          </w:p>
        </w:tc>
      </w:tr>
      <w:tr w:rsidR="009612BD" w:rsidRPr="009612BD" w14:paraId="6B67C496" w14:textId="77777777" w:rsidTr="00961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5"/>
          </w:tcPr>
          <w:p w14:paraId="02FAD270" w14:textId="2F758BE3" w:rsidR="009612BD" w:rsidRPr="009612BD" w:rsidRDefault="009612BD" w:rsidP="009612BD">
            <w:pPr>
              <w:pStyle w:val="Tabletext"/>
              <w:keepNext/>
              <w:keepLines/>
              <w:rPr>
                <w:b/>
                <w:bCs/>
              </w:rPr>
            </w:pPr>
            <w:r w:rsidRPr="009612BD">
              <w:rPr>
                <w:b/>
                <w:bCs/>
              </w:rPr>
              <w:t xml:space="preserve">Summarise how the experience demonstrates the individual can add significant value to the Project</w:t>
            </w:r>
          </w:p>
        </w:tc>
      </w:tr>
      <w:tr w:rsidR="009612BD" w:rsidRPr="009612BD" w14:paraId="0CD2CE76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82" w:type="pct"/>
            <w:gridSpan w:val="4"/>
          </w:tcPr>
          <w:p w14:paraId="06EDADA7" w14:textId="7453D5C6" w:rsidR="009612BD" w:rsidRPr="009612BD" w:rsidRDefault="007D3D2B" w:rsidP="00C810D8">
            <w:pPr>
              <w:pStyle w:val="Tabletext"/>
              <w:keepNext/>
              <w:keepLines/>
              <w:tabs>
                <w:tab w:val="right" w:pos="3729"/>
              </w:tabs>
            </w:pPr>
            <w:proofErr w:type="gramStart"/>
            <w:r>
              <w:t xml:space="preserve">My extensive experience in developing, bidding, and managing large-scale energy projects, coupled with my proven ability to lead and motivate high-performing teams, makes me a valuable asset to this project.  My success in securing contracts exceeding 2,000M USD demonstrates my strategic thinking, negotiation skills, and ability to navigate complex stakeholder environments.  I am confident in my capacity to deliver exceptional results and add significant value to your team.</w:t>
            </w:r>
            <w:r w:rsidR="00C810D8">
              <w:tab/>
            </w:r>
            <w:proofErr w:type="gramEnd"/>
          </w:p>
        </w:tc>
        <w:tc>
          <w:tcPr>
            <w:tcW w:w="118" w:type="pct"/>
          </w:tcPr>
          <w:p w14:paraId="672B8D26" w14:textId="77777777" w:rsidR="009612BD" w:rsidRPr="009612BD" w:rsidRDefault="009612BD" w:rsidP="009612BD">
            <w:pPr>
              <w:pStyle w:val="Tabletext"/>
            </w:pPr>
          </w:p>
        </w:tc>
      </w:tr>
      <w:tr w:rsidR="009612BD" w:rsidRPr="009612BD" w14:paraId="60A1F31A" w14:textId="77777777" w:rsidTr="00961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5"/>
          </w:tcPr>
          <w:p w14:paraId="0E474EAD" w14:textId="77777777" w:rsidR="009612BD" w:rsidRPr="009612BD" w:rsidRDefault="009612BD" w:rsidP="009612BD">
            <w:pPr>
              <w:pStyle w:val="Tabletext"/>
              <w:keepNext/>
              <w:keepLines/>
              <w:rPr>
                <w:b/>
                <w:bCs/>
              </w:rPr>
            </w:pPr>
            <w:r w:rsidRPr="009612BD">
              <w:rPr>
                <w:b/>
                <w:bCs/>
              </w:rPr>
              <w:t>Provide referees who will attest to performance in the two projects listed above in which the role was closest to the proposed role for the Project</w:t>
            </w:r>
          </w:p>
        </w:tc>
      </w:tr>
      <w:tr w:rsidR="009612BD" w:rsidRPr="009612BD" w14:paraId="505A8AC3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3" w:type="pct"/>
            <w:gridSpan w:val="2"/>
          </w:tcPr>
          <w:p w14:paraId="3FF80563" w14:textId="77777777" w:rsidR="009612BD" w:rsidRPr="009612BD" w:rsidRDefault="009612BD" w:rsidP="009612BD">
            <w:pPr>
              <w:pStyle w:val="Tabletext"/>
              <w:keepNext/>
              <w:keepLines/>
            </w:pPr>
            <w:r w:rsidRPr="009612BD">
              <w:t>Project:</w:t>
            </w:r>
          </w:p>
          <w:p w14:paraId="28F371BF" w14:textId="77777777" w:rsidR="009612BD" w:rsidRPr="009612BD" w:rsidRDefault="009612BD" w:rsidP="009612BD">
            <w:pPr>
              <w:pStyle w:val="Tabletext"/>
              <w:keepNext/>
              <w:keepLines/>
            </w:pPr>
            <w:r w:rsidRPr="009612BD">
              <w:t>Name:</w:t>
            </w:r>
          </w:p>
          <w:p w14:paraId="1E5F6A81" w14:textId="77777777" w:rsidR="009612BD" w:rsidRPr="009612BD" w:rsidRDefault="009612BD" w:rsidP="009612BD">
            <w:pPr>
              <w:pStyle w:val="Tabletext"/>
              <w:keepNext/>
              <w:keepLines/>
            </w:pPr>
            <w:r w:rsidRPr="009612BD">
              <w:t>Position</w:t>
            </w:r>
            <w:r>
              <w:t>/</w:t>
            </w:r>
            <w:r w:rsidRPr="009612BD">
              <w:t>organisation:</w:t>
            </w:r>
          </w:p>
          <w:p w14:paraId="4D85A098" w14:textId="77777777" w:rsidR="009612BD" w:rsidRPr="009612BD" w:rsidRDefault="009612BD" w:rsidP="009612BD">
            <w:pPr>
              <w:pStyle w:val="Tabletext"/>
              <w:keepNext/>
              <w:keepLines/>
            </w:pPr>
            <w:r w:rsidRPr="009612BD">
              <w:t>Phone number:</w:t>
            </w:r>
          </w:p>
        </w:tc>
        <w:tc>
          <w:tcPr>
            <w:tcW w:w="2737" w:type="pct"/>
            <w:gridSpan w:val="3"/>
          </w:tcPr>
          <w:p w14:paraId="1A6EB6DF" w14:textId="77777777" w:rsidR="009612BD" w:rsidRPr="009612BD" w:rsidRDefault="009612BD" w:rsidP="009612BD">
            <w:pPr>
              <w:pStyle w:val="Tabletext"/>
              <w:keepNext/>
              <w:keepLines/>
            </w:pPr>
            <w:r w:rsidRPr="009612BD">
              <w:t>Project:</w:t>
            </w:r>
          </w:p>
          <w:p w14:paraId="246A3FB6" w14:textId="77777777" w:rsidR="009612BD" w:rsidRPr="009612BD" w:rsidRDefault="009612BD" w:rsidP="009612BD">
            <w:pPr>
              <w:pStyle w:val="Tabletext"/>
              <w:keepNext/>
              <w:keepLines/>
            </w:pPr>
            <w:r w:rsidRPr="009612BD">
              <w:t>Name:</w:t>
            </w:r>
          </w:p>
          <w:p w14:paraId="1B1AF386" w14:textId="77777777" w:rsidR="009612BD" w:rsidRPr="009612BD" w:rsidRDefault="009612BD" w:rsidP="009612BD">
            <w:pPr>
              <w:pStyle w:val="Tabletext"/>
              <w:keepNext/>
              <w:keepLines/>
            </w:pPr>
            <w:r w:rsidRPr="009612BD">
              <w:t>Position</w:t>
            </w:r>
            <w:r>
              <w:t>/</w:t>
            </w:r>
            <w:r w:rsidRPr="009612BD">
              <w:t>organisation:</w:t>
            </w:r>
          </w:p>
          <w:p w14:paraId="73FD1D50" w14:textId="77777777" w:rsidR="009612BD" w:rsidRPr="009612BD" w:rsidRDefault="009612BD" w:rsidP="009612BD">
            <w:pPr>
              <w:pStyle w:val="Tabletext"/>
              <w:keepNext/>
              <w:keepLines/>
            </w:pPr>
            <w:r w:rsidRPr="009612BD">
              <w:t>Phone number:</w:t>
            </w:r>
          </w:p>
        </w:tc>
      </w:tr>
      <w:bookmarkEnd w:id="0"/>
      <w:bookmarkEnd w:id="1"/>
      <w:bookmarkEnd w:id="2"/>
      <w:bookmarkEnd w:id="3"/>
      <w:bookmarkEnd w:id="4"/>
      <w:bookmarkEnd w:id="5"/>
    </w:tbl>
    <w:p w14:paraId="3C8A28B1" w14:textId="77777777" w:rsidR="002E115F" w:rsidRPr="00C4417C" w:rsidRDefault="002E115F" w:rsidP="009612BD"/>
    <w:sectPr w:rsidR="002E115F" w:rsidRPr="00C4417C" w:rsidSect="009612BD">
      <w:headerReference w:type="default" r:id="rId11"/>
      <w:footerReference w:type="default" r:id="rId12"/>
      <w:pgSz w:w="11906" w:h="16838" w:code="9"/>
      <w:pgMar w:top="1559" w:right="851" w:bottom="992" w:left="851" w:header="709" w:footer="26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750E3" w14:textId="77777777" w:rsidR="0005422A" w:rsidRDefault="0005422A" w:rsidP="001B6046">
      <w:r>
        <w:separator/>
      </w:r>
    </w:p>
  </w:endnote>
  <w:endnote w:type="continuationSeparator" w:id="0">
    <w:p w14:paraId="1E5C5849" w14:textId="77777777" w:rsidR="0005422A" w:rsidRDefault="0005422A" w:rsidP="001B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cciona ExtraLight">
    <w:altName w:val="Calibri"/>
    <w:charset w:val="00"/>
    <w:family w:val="auto"/>
    <w:pitch w:val="variable"/>
    <w:sig w:usb0="00000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CVRTable"/>
      <w:tblW w:w="5000" w:type="pct"/>
      <w:shd w:val="clear" w:color="auto" w:fill="FFFFFF" w:themeFill="background1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7"/>
      <w:gridCol w:w="4676"/>
      <w:gridCol w:w="2115"/>
    </w:tblGrid>
    <w:tr w:rsidR="00DF3E15" w:rsidRPr="00DF3E15" w14:paraId="7C5ADC15" w14:textId="77777777" w:rsidTr="002055F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667" w:type="pct"/>
          <w:shd w:val="clear" w:color="auto" w:fill="FFFFFF" w:themeFill="background1"/>
        </w:tcPr>
        <w:p w14:paraId="041A099C" w14:textId="77777777" w:rsidR="000657B5" w:rsidRPr="00DF3E15" w:rsidRDefault="009612BD" w:rsidP="00D90110">
          <w:pPr>
            <w:pStyle w:val="Footer"/>
            <w:rPr>
              <w:b w:val="0"/>
              <w:bCs w:val="0"/>
            </w:rPr>
          </w:pPr>
          <w:r>
            <w:rPr>
              <w:b w:val="0"/>
              <w:bCs w:val="0"/>
            </w:rPr>
            <w:t>Curriculum Vitae</w:t>
          </w:r>
        </w:p>
      </w:tc>
      <w:tc>
        <w:tcPr>
          <w:tcW w:w="2295" w:type="pct"/>
          <w:shd w:val="clear" w:color="auto" w:fill="FFFFFF" w:themeFill="background1"/>
        </w:tcPr>
        <w:p w14:paraId="75EF6129" w14:textId="1AC06713" w:rsidR="000657B5" w:rsidRPr="00DF3E15" w:rsidRDefault="00C810D8" w:rsidP="009612BD">
          <w:pPr>
            <w:pStyle w:val="Footer"/>
            <w:ind w:left="-1278"/>
            <w:jc w:val="center"/>
          </w:pPr>
          <w:fldSimple w:instr=" STYLEREF  &quot;Table header&quot;  \* MERGEFORMAT ">
            <w:r w:rsidR="007A6428">
              <w:t>CV template</w:t>
            </w:r>
          </w:fldSimple>
        </w:p>
      </w:tc>
      <w:tc>
        <w:tcPr>
          <w:tcW w:w="1038" w:type="pct"/>
          <w:shd w:val="clear" w:color="auto" w:fill="FFFFFF" w:themeFill="background1"/>
        </w:tcPr>
        <w:p w14:paraId="7B6F6AA3" w14:textId="77777777" w:rsidR="000657B5" w:rsidRPr="00DF3E15" w:rsidRDefault="000657B5" w:rsidP="00D90110">
          <w:pPr>
            <w:pStyle w:val="Footer"/>
            <w:jc w:val="right"/>
            <w:rPr>
              <w:b w:val="0"/>
              <w:bCs w:val="0"/>
            </w:rPr>
          </w:pPr>
          <w:r w:rsidRPr="00DF3E15">
            <w:rPr>
              <w:b w:val="0"/>
              <w:bCs w:val="0"/>
            </w:rPr>
            <w:t xml:space="preserve"> </w:t>
          </w:r>
          <w:r w:rsidRPr="00DF3E15">
            <w:rPr>
              <w:bCs w:val="0"/>
            </w:rPr>
            <w:fldChar w:fldCharType="begin"/>
          </w:r>
          <w:r w:rsidRPr="00DF3E15">
            <w:rPr>
              <w:b w:val="0"/>
              <w:bCs w:val="0"/>
            </w:rPr>
            <w:instrText>PAGE   \* MERGEFORMAT</w:instrText>
          </w:r>
          <w:r w:rsidRPr="00DF3E15">
            <w:rPr>
              <w:bCs w:val="0"/>
            </w:rPr>
            <w:fldChar w:fldCharType="separate"/>
          </w:r>
          <w:r w:rsidRPr="00DF3E15">
            <w:rPr>
              <w:bCs w:val="0"/>
            </w:rPr>
            <w:t>1</w:t>
          </w:r>
          <w:r w:rsidRPr="00DF3E15">
            <w:rPr>
              <w:bCs w:val="0"/>
            </w:rPr>
            <w:fldChar w:fldCharType="end"/>
          </w:r>
        </w:p>
      </w:tc>
    </w:tr>
  </w:tbl>
  <w:p w14:paraId="44BA0EFC" w14:textId="77777777" w:rsidR="000657B5" w:rsidRPr="00DF3E15" w:rsidRDefault="000657B5" w:rsidP="00D90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695B7" w14:textId="77777777" w:rsidR="0005422A" w:rsidRDefault="0005422A" w:rsidP="001B6046">
      <w:r>
        <w:separator/>
      </w:r>
    </w:p>
  </w:footnote>
  <w:footnote w:type="continuationSeparator" w:id="0">
    <w:p w14:paraId="12106D77" w14:textId="77777777" w:rsidR="0005422A" w:rsidRDefault="0005422A" w:rsidP="001B6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51F64" w14:textId="77777777" w:rsidR="00DF3E15" w:rsidRDefault="00DF3E15">
    <w:pPr>
      <w:pStyle w:val="Header"/>
    </w:pPr>
    <w:r>
      <w:drawing>
        <wp:anchor distT="0" distB="0" distL="114300" distR="114300" simplePos="0" relativeHeight="251663360" behindDoc="0" locked="0" layoutInCell="1" allowOverlap="1" wp14:anchorId="2B3F7EF3" wp14:editId="3DF5E8C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31200" cy="928800"/>
          <wp:effectExtent l="0" t="0" r="0" b="508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200" cy="92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71ECE3D2"/>
    <w:lvl w:ilvl="0">
      <w:start w:val="1"/>
      <w:numFmt w:val="lowerLetter"/>
      <w:pStyle w:val="ListNumber2"/>
      <w:lvlText w:val="%1."/>
      <w:lvlJc w:val="left"/>
      <w:rPr>
        <w:rFonts w:hint="default"/>
        <w:color w:val="498885" w:themeColor="text2"/>
      </w:rPr>
    </w:lvl>
  </w:abstractNum>
  <w:abstractNum w:abstractNumId="1" w15:restartNumberingAfterBreak="0">
    <w:nsid w:val="FFFFFF82"/>
    <w:multiLevelType w:val="singleLevel"/>
    <w:tmpl w:val="FAC4D2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17F20E4C"/>
    <w:lvl w:ilvl="0">
      <w:start w:val="1"/>
      <w:numFmt w:val="bullet"/>
      <w:pStyle w:val="ListBullet2"/>
      <w:lvlText w:val="-"/>
      <w:lvlJc w:val="left"/>
      <w:pPr>
        <w:ind w:left="709" w:hanging="360"/>
      </w:pPr>
      <w:rPr>
        <w:rFonts w:ascii="Acciona ExtraLight" w:hAnsi="Acciona ExtraLight" w:hint="default"/>
      </w:rPr>
    </w:lvl>
  </w:abstractNum>
  <w:abstractNum w:abstractNumId="3" w15:restartNumberingAfterBreak="0">
    <w:nsid w:val="FFFFFF88"/>
    <w:multiLevelType w:val="singleLevel"/>
    <w:tmpl w:val="8760EF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color w:val="DE8E18" w:themeColor="accent1"/>
      </w:rPr>
    </w:lvl>
  </w:abstractNum>
  <w:abstractNum w:abstractNumId="4" w15:restartNumberingAfterBreak="0">
    <w:nsid w:val="FFFFFF89"/>
    <w:multiLevelType w:val="singleLevel"/>
    <w:tmpl w:val="1ED65C4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DE8E18" w:themeColor="accent1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5" w15:restartNumberingAfterBreak="0">
    <w:nsid w:val="07015C69"/>
    <w:multiLevelType w:val="hybridMultilevel"/>
    <w:tmpl w:val="F3DE207C"/>
    <w:lvl w:ilvl="0" w:tplc="FFFFFFFF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498885" w:themeColor="text2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951CD5FA">
      <w:start w:val="1"/>
      <w:numFmt w:val="bullet"/>
      <w:pStyle w:val="Tablebullet2"/>
      <w:lvlText w:val="-"/>
      <w:lvlJc w:val="left"/>
      <w:pPr>
        <w:ind w:left="1440" w:hanging="360"/>
      </w:pPr>
      <w:rPr>
        <w:rFonts w:ascii="Acciona ExtraLight" w:hAnsi="Acciona ExtraLight" w:hint="default"/>
        <w:color w:val="77A0C2" w:themeColor="accent6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71A10"/>
    <w:multiLevelType w:val="hybridMultilevel"/>
    <w:tmpl w:val="1A6CFB48"/>
    <w:lvl w:ilvl="0" w:tplc="95821616">
      <w:start w:val="1"/>
      <w:numFmt w:val="bullet"/>
      <w:lvlText w:val=""/>
      <w:lvlJc w:val="left"/>
      <w:rPr>
        <w:rFonts w:ascii="Symbol" w:hAnsi="Symbol" w:hint="default"/>
        <w:bCs w:val="0"/>
        <w:i w:val="0"/>
        <w:iCs w:val="0"/>
        <w:caps w:val="0"/>
        <w:strike w:val="0"/>
        <w:dstrike w:val="0"/>
        <w:vanish w:val="0"/>
        <w:color w:val="DE8E18" w:themeColor="accent1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717223"/>
    <w:multiLevelType w:val="singleLevel"/>
    <w:tmpl w:val="816C7E56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8" w15:restartNumberingAfterBreak="0">
    <w:nsid w:val="1E420944"/>
    <w:multiLevelType w:val="hybridMultilevel"/>
    <w:tmpl w:val="186C371A"/>
    <w:lvl w:ilvl="0" w:tplc="5D6EC2D8">
      <w:start w:val="1"/>
      <w:numFmt w:val="bullet"/>
      <w:pStyle w:val="clientquestion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F1A55"/>
    <w:multiLevelType w:val="hybridMultilevel"/>
    <w:tmpl w:val="6074B2D0"/>
    <w:lvl w:ilvl="0" w:tplc="47C6DAF6">
      <w:start w:val="1"/>
      <w:numFmt w:val="bullet"/>
      <w:pStyle w:val="ListBullet3"/>
      <w:lvlText w:val="o"/>
      <w:lvlJc w:val="left"/>
      <w:pPr>
        <w:ind w:left="926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0" w15:restartNumberingAfterBreak="0">
    <w:nsid w:val="31C103F8"/>
    <w:multiLevelType w:val="singleLevel"/>
    <w:tmpl w:val="A9AEFBD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1" w15:restartNumberingAfterBreak="0">
    <w:nsid w:val="431E0BFD"/>
    <w:multiLevelType w:val="hybridMultilevel"/>
    <w:tmpl w:val="68C26D96"/>
    <w:lvl w:ilvl="0" w:tplc="ABDEFDB2">
      <w:start w:val="1"/>
      <w:numFmt w:val="lowerLetter"/>
      <w:pStyle w:val="Tableletterlist"/>
      <w:lvlText w:val="%1."/>
      <w:lvlJc w:val="left"/>
      <w:pPr>
        <w:ind w:left="426" w:hanging="36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498885" w:themeColor="text2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A3233"/>
    <w:multiLevelType w:val="singleLevel"/>
    <w:tmpl w:val="A50426F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3" w15:restartNumberingAfterBreak="0">
    <w:nsid w:val="4AAC6398"/>
    <w:multiLevelType w:val="hybridMultilevel"/>
    <w:tmpl w:val="57E685B0"/>
    <w:lvl w:ilvl="0" w:tplc="2AEACB1E">
      <w:start w:val="1"/>
      <w:numFmt w:val="lowerLetter"/>
      <w:pStyle w:val="Tableletterslist"/>
      <w:lvlText w:val="%1)"/>
      <w:lvlJc w:val="left"/>
      <w:pPr>
        <w:ind w:left="426" w:hanging="36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498885" w:themeColor="text2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82E1D"/>
    <w:multiLevelType w:val="hybridMultilevel"/>
    <w:tmpl w:val="3ADA3ADE"/>
    <w:lvl w:ilvl="0" w:tplc="FFFFFFFF">
      <w:start w:val="1"/>
      <w:numFmt w:val="bullet"/>
      <w:lvlText w:val=""/>
      <w:lvlJc w:val="left"/>
      <w:rPr>
        <w:rFonts w:ascii="Symbol" w:hAnsi="Symbol" w:hint="default"/>
        <w:bCs w:val="0"/>
        <w:i w:val="0"/>
        <w:iCs w:val="0"/>
        <w:caps w:val="0"/>
        <w:strike w:val="0"/>
        <w:dstrike w:val="0"/>
        <w:vanish w:val="0"/>
        <w:color w:val="DE8E18" w:themeColor="accent1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46877C2">
      <w:start w:val="1"/>
      <w:numFmt w:val="bullet"/>
      <w:lvlText w:val="-"/>
      <w:lvlJc w:val="left"/>
      <w:pPr>
        <w:ind w:left="1080" w:hanging="360"/>
      </w:pPr>
      <w:rPr>
        <w:rFonts w:ascii="Acciona ExtraLight" w:hAnsi="Acciona ExtraLight" w:hint="default"/>
        <w:color w:val="77A0C2" w:themeColor="accent6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C30556"/>
    <w:multiLevelType w:val="hybridMultilevel"/>
    <w:tmpl w:val="C5AAB6D8"/>
    <w:lvl w:ilvl="0" w:tplc="E3364EEA">
      <w:start w:val="1"/>
      <w:numFmt w:val="bullet"/>
      <w:pStyle w:val="Tablebullet"/>
      <w:lvlText w:val=""/>
      <w:lvlJc w:val="left"/>
      <w:pPr>
        <w:ind w:left="426" w:hanging="360"/>
      </w:pPr>
      <w:rPr>
        <w:rFonts w:ascii="Symbol" w:hAnsi="Symbol"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498885" w:themeColor="text2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E426DF"/>
    <w:multiLevelType w:val="singleLevel"/>
    <w:tmpl w:val="B0AEB914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num w:numId="1" w16cid:durableId="1307778495">
    <w:abstractNumId w:val="3"/>
  </w:num>
  <w:num w:numId="2" w16cid:durableId="33115969">
    <w:abstractNumId w:val="0"/>
  </w:num>
  <w:num w:numId="3" w16cid:durableId="1551770366">
    <w:abstractNumId w:val="8"/>
  </w:num>
  <w:num w:numId="4" w16cid:durableId="1572037625">
    <w:abstractNumId w:val="6"/>
  </w:num>
  <w:num w:numId="5" w16cid:durableId="1229076581">
    <w:abstractNumId w:val="14"/>
  </w:num>
  <w:num w:numId="6" w16cid:durableId="179273601">
    <w:abstractNumId w:val="15"/>
  </w:num>
  <w:num w:numId="7" w16cid:durableId="445546366">
    <w:abstractNumId w:val="0"/>
    <w:lvlOverride w:ilvl="0">
      <w:lvl w:ilvl="0">
        <w:start w:val="1"/>
        <w:numFmt w:val="decimal"/>
        <w:pStyle w:val="ListNumber2"/>
        <w:lvlText w:val=""/>
        <w:lvlJc w:val="left"/>
        <w:pPr>
          <w:ind w:left="360" w:hanging="360"/>
        </w:pPr>
        <w:rPr>
          <w:rFonts w:ascii="Symbol" w:hAnsi="Symbol" w:hint="default"/>
          <w:b w:val="0"/>
          <w:i w:val="0"/>
          <w:color w:val="5FC5BF"/>
          <w:sz w:val="18"/>
        </w:rPr>
      </w:lvl>
    </w:lvlOverride>
  </w:num>
  <w:num w:numId="8" w16cid:durableId="1671760777">
    <w:abstractNumId w:val="13"/>
  </w:num>
  <w:num w:numId="9" w16cid:durableId="275528522">
    <w:abstractNumId w:val="11"/>
  </w:num>
  <w:num w:numId="10" w16cid:durableId="1629701413">
    <w:abstractNumId w:val="0"/>
  </w:num>
  <w:num w:numId="11" w16cid:durableId="482047780">
    <w:abstractNumId w:val="4"/>
  </w:num>
  <w:num w:numId="12" w16cid:durableId="720177254">
    <w:abstractNumId w:val="2"/>
  </w:num>
  <w:num w:numId="13" w16cid:durableId="1918050002">
    <w:abstractNumId w:val="4"/>
  </w:num>
  <w:num w:numId="14" w16cid:durableId="409501642">
    <w:abstractNumId w:val="2"/>
  </w:num>
  <w:num w:numId="15" w16cid:durableId="1190534569">
    <w:abstractNumId w:val="5"/>
  </w:num>
  <w:num w:numId="16" w16cid:durableId="444153322">
    <w:abstractNumId w:val="1"/>
  </w:num>
  <w:num w:numId="17" w16cid:durableId="181287911">
    <w:abstractNumId w:val="9"/>
  </w:num>
  <w:num w:numId="18" w16cid:durableId="815955435">
    <w:abstractNumId w:val="7"/>
  </w:num>
  <w:num w:numId="19" w16cid:durableId="1995643334">
    <w:abstractNumId w:val="12"/>
  </w:num>
  <w:num w:numId="20" w16cid:durableId="1765957921">
    <w:abstractNumId w:val="10"/>
  </w:num>
  <w:num w:numId="21" w16cid:durableId="2018070332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BE"/>
    <w:rsid w:val="000130C8"/>
    <w:rsid w:val="00016DF7"/>
    <w:rsid w:val="000231E2"/>
    <w:rsid w:val="00042627"/>
    <w:rsid w:val="0004488A"/>
    <w:rsid w:val="00053E9C"/>
    <w:rsid w:val="0005422A"/>
    <w:rsid w:val="000657B5"/>
    <w:rsid w:val="00071938"/>
    <w:rsid w:val="00084DDB"/>
    <w:rsid w:val="00087F52"/>
    <w:rsid w:val="00091714"/>
    <w:rsid w:val="000A7C76"/>
    <w:rsid w:val="000C2BEA"/>
    <w:rsid w:val="000C4AE0"/>
    <w:rsid w:val="000C5D8F"/>
    <w:rsid w:val="000C5E9B"/>
    <w:rsid w:val="000C60E5"/>
    <w:rsid w:val="000E0076"/>
    <w:rsid w:val="000E5FD5"/>
    <w:rsid w:val="000F2FB2"/>
    <w:rsid w:val="001035F6"/>
    <w:rsid w:val="0012243A"/>
    <w:rsid w:val="00126084"/>
    <w:rsid w:val="001365AC"/>
    <w:rsid w:val="00140577"/>
    <w:rsid w:val="00157E97"/>
    <w:rsid w:val="001637A7"/>
    <w:rsid w:val="00190C97"/>
    <w:rsid w:val="00196AE7"/>
    <w:rsid w:val="001A154B"/>
    <w:rsid w:val="001B5065"/>
    <w:rsid w:val="001B6046"/>
    <w:rsid w:val="001C7EE5"/>
    <w:rsid w:val="00207C00"/>
    <w:rsid w:val="00215FDD"/>
    <w:rsid w:val="00221EA7"/>
    <w:rsid w:val="002339E5"/>
    <w:rsid w:val="00253535"/>
    <w:rsid w:val="00275513"/>
    <w:rsid w:val="002814C7"/>
    <w:rsid w:val="002A5F85"/>
    <w:rsid w:val="002E115F"/>
    <w:rsid w:val="002E3104"/>
    <w:rsid w:val="002F1CFA"/>
    <w:rsid w:val="002F26E0"/>
    <w:rsid w:val="002F641C"/>
    <w:rsid w:val="00332731"/>
    <w:rsid w:val="00371AA8"/>
    <w:rsid w:val="00374F4C"/>
    <w:rsid w:val="00390233"/>
    <w:rsid w:val="003A5647"/>
    <w:rsid w:val="003B2427"/>
    <w:rsid w:val="003C3B14"/>
    <w:rsid w:val="003C5702"/>
    <w:rsid w:val="003E74B6"/>
    <w:rsid w:val="00401000"/>
    <w:rsid w:val="004130D4"/>
    <w:rsid w:val="00420A1B"/>
    <w:rsid w:val="00420DE8"/>
    <w:rsid w:val="00430CE1"/>
    <w:rsid w:val="00452727"/>
    <w:rsid w:val="004537B9"/>
    <w:rsid w:val="00454DAC"/>
    <w:rsid w:val="00462079"/>
    <w:rsid w:val="00490FC5"/>
    <w:rsid w:val="00493AF2"/>
    <w:rsid w:val="004F46F5"/>
    <w:rsid w:val="004F76C2"/>
    <w:rsid w:val="004F7775"/>
    <w:rsid w:val="00517A97"/>
    <w:rsid w:val="005A36E3"/>
    <w:rsid w:val="005B37EC"/>
    <w:rsid w:val="005B6444"/>
    <w:rsid w:val="005D1A60"/>
    <w:rsid w:val="005D38B6"/>
    <w:rsid w:val="005E03FB"/>
    <w:rsid w:val="005E7FB7"/>
    <w:rsid w:val="005F4497"/>
    <w:rsid w:val="00602A19"/>
    <w:rsid w:val="00610717"/>
    <w:rsid w:val="00647E7B"/>
    <w:rsid w:val="00651110"/>
    <w:rsid w:val="00653BA9"/>
    <w:rsid w:val="00673B9C"/>
    <w:rsid w:val="00687996"/>
    <w:rsid w:val="00693A21"/>
    <w:rsid w:val="00693B24"/>
    <w:rsid w:val="0069776E"/>
    <w:rsid w:val="006A07EE"/>
    <w:rsid w:val="006C39A2"/>
    <w:rsid w:val="006E6314"/>
    <w:rsid w:val="00702971"/>
    <w:rsid w:val="0072074B"/>
    <w:rsid w:val="007230D7"/>
    <w:rsid w:val="00726C27"/>
    <w:rsid w:val="00730A38"/>
    <w:rsid w:val="00753A1C"/>
    <w:rsid w:val="00754CDD"/>
    <w:rsid w:val="0077486B"/>
    <w:rsid w:val="007A6428"/>
    <w:rsid w:val="007C78BF"/>
    <w:rsid w:val="007D3D2B"/>
    <w:rsid w:val="007D7B41"/>
    <w:rsid w:val="007E4C8E"/>
    <w:rsid w:val="007F44A7"/>
    <w:rsid w:val="0081166B"/>
    <w:rsid w:val="0082444D"/>
    <w:rsid w:val="0086003A"/>
    <w:rsid w:val="00877E24"/>
    <w:rsid w:val="008900FC"/>
    <w:rsid w:val="00891FB1"/>
    <w:rsid w:val="008966C8"/>
    <w:rsid w:val="008A4CA1"/>
    <w:rsid w:val="008B0BCB"/>
    <w:rsid w:val="008B3443"/>
    <w:rsid w:val="008B69A8"/>
    <w:rsid w:val="008E0C1A"/>
    <w:rsid w:val="008E122E"/>
    <w:rsid w:val="008F6935"/>
    <w:rsid w:val="00900ECD"/>
    <w:rsid w:val="00920153"/>
    <w:rsid w:val="00940352"/>
    <w:rsid w:val="00944AC2"/>
    <w:rsid w:val="00947AB2"/>
    <w:rsid w:val="009570B8"/>
    <w:rsid w:val="009612BD"/>
    <w:rsid w:val="00976DE6"/>
    <w:rsid w:val="00987C7C"/>
    <w:rsid w:val="00992E2F"/>
    <w:rsid w:val="009A3684"/>
    <w:rsid w:val="009D17DB"/>
    <w:rsid w:val="009D53BD"/>
    <w:rsid w:val="009F2955"/>
    <w:rsid w:val="00A1292E"/>
    <w:rsid w:val="00A144CE"/>
    <w:rsid w:val="00A15C60"/>
    <w:rsid w:val="00A24FE4"/>
    <w:rsid w:val="00A258DC"/>
    <w:rsid w:val="00A37392"/>
    <w:rsid w:val="00A46C05"/>
    <w:rsid w:val="00A6127E"/>
    <w:rsid w:val="00A61875"/>
    <w:rsid w:val="00A61FD0"/>
    <w:rsid w:val="00A6202D"/>
    <w:rsid w:val="00A67A95"/>
    <w:rsid w:val="00AA0604"/>
    <w:rsid w:val="00AA302E"/>
    <w:rsid w:val="00AA398D"/>
    <w:rsid w:val="00AA5903"/>
    <w:rsid w:val="00AC1E06"/>
    <w:rsid w:val="00AC26A1"/>
    <w:rsid w:val="00AD2117"/>
    <w:rsid w:val="00AF11F4"/>
    <w:rsid w:val="00B136AE"/>
    <w:rsid w:val="00B2300C"/>
    <w:rsid w:val="00B34E65"/>
    <w:rsid w:val="00B52BE5"/>
    <w:rsid w:val="00B659BE"/>
    <w:rsid w:val="00B67092"/>
    <w:rsid w:val="00BD0103"/>
    <w:rsid w:val="00BE1C1A"/>
    <w:rsid w:val="00BF328D"/>
    <w:rsid w:val="00BF77F8"/>
    <w:rsid w:val="00C1699F"/>
    <w:rsid w:val="00C27963"/>
    <w:rsid w:val="00C32262"/>
    <w:rsid w:val="00C4417C"/>
    <w:rsid w:val="00C54405"/>
    <w:rsid w:val="00C56510"/>
    <w:rsid w:val="00C56D32"/>
    <w:rsid w:val="00C810D8"/>
    <w:rsid w:val="00C8258B"/>
    <w:rsid w:val="00C838BA"/>
    <w:rsid w:val="00C94A66"/>
    <w:rsid w:val="00CC366B"/>
    <w:rsid w:val="00CE4F61"/>
    <w:rsid w:val="00CE5CFA"/>
    <w:rsid w:val="00CF55FC"/>
    <w:rsid w:val="00D048EF"/>
    <w:rsid w:val="00D16AEF"/>
    <w:rsid w:val="00D3526F"/>
    <w:rsid w:val="00D46A5E"/>
    <w:rsid w:val="00D54BC1"/>
    <w:rsid w:val="00D732A9"/>
    <w:rsid w:val="00D75A19"/>
    <w:rsid w:val="00D77750"/>
    <w:rsid w:val="00D90110"/>
    <w:rsid w:val="00D93BA0"/>
    <w:rsid w:val="00DA3F47"/>
    <w:rsid w:val="00DB2760"/>
    <w:rsid w:val="00DB3601"/>
    <w:rsid w:val="00DB448F"/>
    <w:rsid w:val="00DF3E15"/>
    <w:rsid w:val="00E06B4C"/>
    <w:rsid w:val="00E073D0"/>
    <w:rsid w:val="00E20C10"/>
    <w:rsid w:val="00E343CE"/>
    <w:rsid w:val="00E41E67"/>
    <w:rsid w:val="00E51C0E"/>
    <w:rsid w:val="00E522E4"/>
    <w:rsid w:val="00E53D43"/>
    <w:rsid w:val="00E576E8"/>
    <w:rsid w:val="00E57AB1"/>
    <w:rsid w:val="00E927C2"/>
    <w:rsid w:val="00E94909"/>
    <w:rsid w:val="00EA67AC"/>
    <w:rsid w:val="00EC0269"/>
    <w:rsid w:val="00EC3339"/>
    <w:rsid w:val="00EE5147"/>
    <w:rsid w:val="00EE581C"/>
    <w:rsid w:val="00EF4CD1"/>
    <w:rsid w:val="00EF6B77"/>
    <w:rsid w:val="00F4454F"/>
    <w:rsid w:val="00F80535"/>
    <w:rsid w:val="00F87485"/>
    <w:rsid w:val="00F94589"/>
    <w:rsid w:val="00FA7EA0"/>
    <w:rsid w:val="00FD6741"/>
    <w:rsid w:val="00FE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69316"/>
  <w15:docId w15:val="{142A7884-B4DB-4D41-A7F0-3CDA9036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nhideWhenUsed="1"/>
    <w:lsdException w:name="annotation text" w:locked="0" w:semiHidden="1" w:unhideWhenUsed="1"/>
    <w:lsdException w:name="header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locked="0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7EC"/>
    <w:pPr>
      <w:spacing w:after="120"/>
    </w:pPr>
    <w:rPr>
      <w:rFonts w:ascii="Arial" w:hAnsi="Arial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0B8"/>
    <w:pPr>
      <w:keepNext/>
      <w:keepLines/>
      <w:tabs>
        <w:tab w:val="left" w:pos="1276"/>
      </w:tabs>
      <w:spacing w:before="240" w:line="240" w:lineRule="auto"/>
      <w:outlineLvl w:val="0"/>
    </w:pPr>
    <w:rPr>
      <w:rFonts w:eastAsiaTheme="majorEastAsia" w:cstheme="majorBidi"/>
      <w:color w:val="3F7397" w:themeColor="accent3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57E97"/>
    <w:pPr>
      <w:tabs>
        <w:tab w:val="clear" w:pos="1276"/>
        <w:tab w:val="left" w:pos="426"/>
      </w:tabs>
      <w:ind w:left="426" w:hanging="426"/>
      <w:outlineLvl w:val="1"/>
    </w:pPr>
    <w:rPr>
      <w:color w:val="D43D27" w:themeColor="accen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54B"/>
    <w:pPr>
      <w:keepNext/>
      <w:keepLines/>
      <w:tabs>
        <w:tab w:val="left" w:pos="567"/>
      </w:tabs>
      <w:spacing w:before="120" w:line="240" w:lineRule="auto"/>
      <w:ind w:left="567" w:hanging="567"/>
      <w:outlineLvl w:val="2"/>
    </w:pPr>
    <w:rPr>
      <w:rFonts w:eastAsiaTheme="majorEastAsia" w:cstheme="majorBidi"/>
      <w:b/>
      <w:bCs/>
      <w:color w:val="DE8E18" w:themeColor="accent1"/>
      <w:sz w:val="24"/>
      <w:szCs w:val="2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9570B8"/>
    <w:pPr>
      <w:outlineLvl w:val="3"/>
    </w:pPr>
    <w:rPr>
      <w:b w:val="0"/>
      <w:bCs w:val="0"/>
      <w:color w:val="498885" w:themeColor="text2"/>
      <w:sz w:val="22"/>
      <w:szCs w:val="2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570B8"/>
    <w:pPr>
      <w:outlineLvl w:val="4"/>
    </w:pPr>
    <w:rPr>
      <w:i/>
      <w:iCs/>
      <w:color w:val="6F3864" w:themeColor="accent4"/>
      <w:sz w:val="21"/>
      <w:szCs w:val="2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0B8"/>
    <w:pPr>
      <w:keepNext/>
      <w:keepLines/>
      <w:spacing w:before="120" w:line="240" w:lineRule="auto"/>
      <w:outlineLvl w:val="5"/>
    </w:pPr>
    <w:rPr>
      <w:rFonts w:eastAsiaTheme="majorEastAsia" w:cstheme="majorBidi"/>
      <w:color w:val="3F7397" w:themeColor="accent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Footer"/>
    <w:link w:val="HeaderChar"/>
    <w:uiPriority w:val="99"/>
    <w:unhideWhenUsed/>
    <w:locked/>
    <w:rsid w:val="00C4417C"/>
  </w:style>
  <w:style w:type="character" w:customStyle="1" w:styleId="HeaderChar">
    <w:name w:val="Header Char"/>
    <w:basedOn w:val="DefaultParagraphFont"/>
    <w:link w:val="Header"/>
    <w:uiPriority w:val="99"/>
    <w:rsid w:val="00C4417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90110"/>
    <w:pPr>
      <w:spacing w:after="0" w:line="240" w:lineRule="auto"/>
    </w:pPr>
    <w:rPr>
      <w:rFonts w:eastAsia="Arial" w:cs="Arial"/>
      <w:bCs/>
      <w:noProof/>
      <w:color w:val="498885" w:themeColor="text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90110"/>
    <w:rPr>
      <w:rFonts w:ascii="Arial" w:eastAsia="Arial" w:hAnsi="Arial" w:cs="Arial"/>
      <w:bCs/>
      <w:noProof/>
      <w:color w:val="498885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570B8"/>
    <w:rPr>
      <w:rFonts w:ascii="Arial" w:eastAsiaTheme="majorEastAsia" w:hAnsi="Arial" w:cstheme="majorBidi"/>
      <w:color w:val="3F7397" w:themeColor="accent3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57E97"/>
    <w:rPr>
      <w:rFonts w:ascii="Arial" w:eastAsiaTheme="majorEastAsia" w:hAnsi="Arial" w:cstheme="majorBidi"/>
      <w:color w:val="D43D27" w:themeColor="accent2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570B8"/>
    <w:rPr>
      <w:rFonts w:ascii="Arial" w:eastAsiaTheme="majorEastAsia" w:hAnsi="Arial" w:cstheme="majorBidi"/>
      <w:color w:val="498885" w:themeColor="text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A154B"/>
    <w:rPr>
      <w:rFonts w:ascii="Arial" w:eastAsiaTheme="majorEastAsia" w:hAnsi="Arial" w:cstheme="majorBidi"/>
      <w:b/>
      <w:bCs/>
      <w:color w:val="DE8E18" w:themeColor="accent1"/>
      <w:sz w:val="24"/>
    </w:rPr>
  </w:style>
  <w:style w:type="paragraph" w:styleId="Title">
    <w:name w:val="Title"/>
    <w:basedOn w:val="Heading1"/>
    <w:next w:val="Normal"/>
    <w:link w:val="TitleChar"/>
    <w:uiPriority w:val="10"/>
    <w:rsid w:val="00A6127E"/>
    <w:pPr>
      <w:jc w:val="center"/>
    </w:pPr>
    <w:rPr>
      <w:color w:val="498885" w:themeColor="text2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27E"/>
    <w:rPr>
      <w:rFonts w:ascii="Arial" w:eastAsiaTheme="majorEastAsia" w:hAnsi="Arial" w:cstheme="majorBidi"/>
      <w:color w:val="498885" w:themeColor="text2"/>
      <w:sz w:val="56"/>
      <w:szCs w:val="56"/>
    </w:rPr>
  </w:style>
  <w:style w:type="table" w:styleId="TableGrid">
    <w:name w:val="Table Grid"/>
    <w:basedOn w:val="TableNormal"/>
    <w:uiPriority w:val="39"/>
    <w:locked/>
    <w:rsid w:val="00A25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locked/>
    <w:rsid w:val="006C39A2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EFBB6F" w:themeColor="accent1" w:themeTint="99"/>
        <w:left w:val="single" w:sz="4" w:space="0" w:color="EFBB6F" w:themeColor="accent1" w:themeTint="99"/>
        <w:bottom w:val="single" w:sz="4" w:space="0" w:color="EFBB6F" w:themeColor="accent1" w:themeTint="99"/>
        <w:right w:val="single" w:sz="4" w:space="0" w:color="EFBB6F" w:themeColor="accent1" w:themeTint="99"/>
        <w:insideH w:val="single" w:sz="4" w:space="0" w:color="EFBB6F" w:themeColor="accent1" w:themeTint="99"/>
        <w:insideV w:val="single" w:sz="4" w:space="0" w:color="EFBB6F" w:themeColor="accent1" w:themeTint="99"/>
      </w:tblBorders>
    </w:tblPr>
    <w:tblStylePr w:type="firstRow">
      <w:rPr>
        <w:rFonts w:ascii="Arial" w:hAnsi="Arial"/>
        <w:b/>
        <w:bCs/>
        <w:color w:val="FFFFFF" w:themeColor="background1"/>
        <w:sz w:val="22"/>
      </w:rPr>
      <w:tblPr/>
      <w:tcPr>
        <w:tcBorders>
          <w:top w:val="single" w:sz="4" w:space="0" w:color="DE8E18" w:themeColor="accent1"/>
          <w:left w:val="single" w:sz="4" w:space="0" w:color="DE8E18" w:themeColor="accent1"/>
          <w:bottom w:val="single" w:sz="4" w:space="0" w:color="DE8E18" w:themeColor="accent1"/>
          <w:right w:val="single" w:sz="4" w:space="0" w:color="DE8E18" w:themeColor="accent1"/>
          <w:insideH w:val="nil"/>
          <w:insideV w:val="nil"/>
        </w:tcBorders>
        <w:shd w:val="clear" w:color="auto" w:fill="DE8E18" w:themeFill="accent1"/>
      </w:tcPr>
    </w:tblStylePr>
    <w:tblStylePr w:type="lastRow">
      <w:rPr>
        <w:b/>
        <w:bCs/>
      </w:rPr>
      <w:tblPr/>
      <w:tcPr>
        <w:tcBorders>
          <w:top w:val="double" w:sz="4" w:space="0" w:color="DE8E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FE6"/>
      </w:tcPr>
    </w:tblStylePr>
    <w:tblStylePr w:type="band2Vert">
      <w:tblPr/>
      <w:tcPr>
        <w:shd w:val="clear" w:color="auto" w:fill="CAD4EE"/>
      </w:tcPr>
    </w:tblStylePr>
    <w:tblStylePr w:type="band1Horz">
      <w:rPr>
        <w:rFonts w:ascii="Arial" w:hAnsi="Arial"/>
        <w:color w:val="auto"/>
        <w:sz w:val="20"/>
      </w:rPr>
      <w:tblPr/>
      <w:tcPr>
        <w:shd w:val="clear" w:color="auto" w:fill="B0BFE6"/>
      </w:tcPr>
    </w:tblStylePr>
    <w:tblStylePr w:type="band2Horz">
      <w:tblPr/>
      <w:tcPr>
        <w:shd w:val="clear" w:color="auto" w:fill="CAD4EE"/>
      </w:tcPr>
    </w:tblStylePr>
  </w:style>
  <w:style w:type="table" w:customStyle="1" w:styleId="CVRTable">
    <w:name w:val="CVR Table"/>
    <w:basedOn w:val="TableNormal"/>
    <w:uiPriority w:val="99"/>
    <w:locked/>
    <w:rsid w:val="000F2FB2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000000" w:themeFill="text1"/>
    </w:tcPr>
    <w:tblStylePr w:type="firstRow">
      <w:rPr>
        <w:rFonts w:ascii="Arial" w:hAnsi="Arial"/>
        <w:b/>
        <w:color w:val="FFFFFF" w:themeColor="background1"/>
        <w:sz w:val="22"/>
      </w:rPr>
      <w:tblPr/>
      <w:tcPr>
        <w:shd w:val="clear" w:color="auto" w:fill="3F7397" w:themeFill="accent3"/>
      </w:tcPr>
    </w:tblStylePr>
    <w:tblStylePr w:type="band1Vert">
      <w:rPr>
        <w:rFonts w:ascii="Arial" w:hAnsi="Arial"/>
        <w:sz w:val="20"/>
      </w:rPr>
      <w:tblPr/>
      <w:tcPr>
        <w:tc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cBorders>
        <w:shd w:val="clear" w:color="auto" w:fill="B0BFE6"/>
      </w:tcPr>
    </w:tblStylePr>
    <w:tblStylePr w:type="band2Vert">
      <w:rPr>
        <w:rFonts w:ascii="Arial" w:hAnsi="Arial"/>
        <w:sz w:val="20"/>
      </w:rPr>
      <w:tblPr/>
      <w:tcPr>
        <w:shd w:val="clear" w:color="auto" w:fill="DFE7F5"/>
      </w:tcPr>
    </w:tblStylePr>
    <w:tblStylePr w:type="band1Horz">
      <w:rPr>
        <w:rFonts w:ascii="Arial" w:hAnsi="Arial"/>
        <w:sz w:val="20"/>
      </w:rPr>
      <w:tblPr/>
      <w:tcPr>
        <w:shd w:val="clear" w:color="auto" w:fill="BAFFDB" w:themeFill="accent5" w:themeFillTint="33"/>
      </w:tcPr>
    </w:tblStylePr>
    <w:tblStylePr w:type="band2Horz">
      <w:rPr>
        <w:rFonts w:ascii="Arial" w:hAnsi="Arial"/>
        <w:sz w:val="20"/>
      </w:rPr>
      <w:tblPr/>
      <w:tcPr>
        <w:shd w:val="clear" w:color="auto" w:fill="E7E6E6" w:themeFill="background2"/>
      </w:tcPr>
    </w:tblStylePr>
  </w:style>
  <w:style w:type="paragraph" w:styleId="Subtitle">
    <w:name w:val="Subtitle"/>
    <w:basedOn w:val="Heading2"/>
    <w:next w:val="Normal"/>
    <w:link w:val="SubtitleChar"/>
    <w:uiPriority w:val="11"/>
    <w:rsid w:val="00A6127E"/>
    <w:pPr>
      <w:jc w:val="center"/>
    </w:pPr>
    <w:rPr>
      <w:color w:val="FFFFFF" w:themeColor="background1"/>
    </w:rPr>
  </w:style>
  <w:style w:type="character" w:customStyle="1" w:styleId="SubtitleChar">
    <w:name w:val="Subtitle Char"/>
    <w:basedOn w:val="DefaultParagraphFont"/>
    <w:link w:val="Subtitle"/>
    <w:uiPriority w:val="11"/>
    <w:rsid w:val="00A6127E"/>
    <w:rPr>
      <w:rFonts w:ascii="Arial" w:eastAsiaTheme="majorEastAsia" w:hAnsi="Arial" w:cstheme="majorBidi"/>
      <w:color w:val="FFFFFF" w:themeColor="background1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15FDD"/>
    <w:pPr>
      <w:outlineLvl w:val="9"/>
    </w:pPr>
    <w:rPr>
      <w:color w:val="DE8E18" w:themeColor="accent1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27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273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locked/>
    <w:rsid w:val="0033273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locked/>
    <w:rsid w:val="00332731"/>
    <w:rPr>
      <w:color w:val="5AC1A8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locked/>
    <w:rsid w:val="00EC0269"/>
    <w:rPr>
      <w:color w:val="808080"/>
    </w:rPr>
  </w:style>
  <w:style w:type="paragraph" w:styleId="ListBullet">
    <w:name w:val="List Bullet"/>
    <w:basedOn w:val="Normal"/>
    <w:uiPriority w:val="99"/>
    <w:unhideWhenUsed/>
    <w:rsid w:val="00992E2F"/>
    <w:pPr>
      <w:numPr>
        <w:numId w:val="13"/>
      </w:numPr>
      <w:contextualSpacing/>
    </w:pPr>
  </w:style>
  <w:style w:type="paragraph" w:customStyle="1" w:styleId="clientquestion">
    <w:name w:val="client question"/>
    <w:basedOn w:val="Normal"/>
    <w:qFormat/>
    <w:rsid w:val="002A5F85"/>
    <w:pPr>
      <w:spacing w:after="60"/>
    </w:pPr>
    <w:rPr>
      <w:i/>
      <w:iCs/>
      <w:color w:val="7F7F7F" w:themeColor="text1" w:themeTint="80"/>
    </w:rPr>
  </w:style>
  <w:style w:type="paragraph" w:customStyle="1" w:styleId="clientquestionbullet">
    <w:name w:val="client question bullet"/>
    <w:basedOn w:val="clientquestion"/>
    <w:qFormat/>
    <w:rsid w:val="002A5F85"/>
    <w:pPr>
      <w:numPr>
        <w:numId w:val="3"/>
      </w:numPr>
      <w:ind w:left="714" w:hanging="357"/>
    </w:pPr>
  </w:style>
  <w:style w:type="paragraph" w:styleId="ListBullet2">
    <w:name w:val="List Bullet 2"/>
    <w:basedOn w:val="ListBullet"/>
    <w:uiPriority w:val="99"/>
    <w:unhideWhenUsed/>
    <w:rsid w:val="00992E2F"/>
    <w:pPr>
      <w:numPr>
        <w:numId w:val="14"/>
      </w:numPr>
    </w:pPr>
  </w:style>
  <w:style w:type="paragraph" w:styleId="ListNumber">
    <w:name w:val="List Number"/>
    <w:basedOn w:val="Normal"/>
    <w:uiPriority w:val="99"/>
    <w:unhideWhenUsed/>
    <w:rsid w:val="00EA67AC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unhideWhenUsed/>
    <w:rsid w:val="00726C27"/>
    <w:pPr>
      <w:numPr>
        <w:numId w:val="10"/>
      </w:numPr>
      <w:contextualSpacing/>
    </w:pPr>
  </w:style>
  <w:style w:type="paragraph" w:customStyle="1" w:styleId="Tableheader">
    <w:name w:val="Table header"/>
    <w:basedOn w:val="Normal"/>
    <w:qFormat/>
    <w:rsid w:val="001B6046"/>
    <w:pPr>
      <w:spacing w:before="60" w:after="60" w:line="240" w:lineRule="auto"/>
    </w:pPr>
    <w:rPr>
      <w:bCs/>
      <w:color w:val="FFFFFF" w:themeColor="background1"/>
      <w:sz w:val="20"/>
      <w:szCs w:val="18"/>
    </w:rPr>
  </w:style>
  <w:style w:type="paragraph" w:customStyle="1" w:styleId="Tabletext">
    <w:name w:val="Table text"/>
    <w:basedOn w:val="Normal"/>
    <w:uiPriority w:val="2"/>
    <w:qFormat/>
    <w:rsid w:val="001B6046"/>
    <w:pPr>
      <w:spacing w:before="60" w:after="60" w:line="240" w:lineRule="auto"/>
    </w:pPr>
    <w:rPr>
      <w:sz w:val="20"/>
      <w:szCs w:val="20"/>
    </w:rPr>
  </w:style>
  <w:style w:type="paragraph" w:customStyle="1" w:styleId="Tablebullet">
    <w:name w:val="Table bullet"/>
    <w:basedOn w:val="Tabletext"/>
    <w:qFormat/>
    <w:rsid w:val="0012243A"/>
    <w:pPr>
      <w:numPr>
        <w:numId w:val="6"/>
      </w:numPr>
    </w:pPr>
  </w:style>
  <w:style w:type="paragraph" w:styleId="Caption">
    <w:name w:val="caption"/>
    <w:aliases w:val="Table caption"/>
    <w:basedOn w:val="Normal"/>
    <w:next w:val="Normal"/>
    <w:uiPriority w:val="2"/>
    <w:unhideWhenUsed/>
    <w:qFormat/>
    <w:rsid w:val="001B6046"/>
    <w:pPr>
      <w:keepNext/>
      <w:spacing w:before="240" w:after="60" w:line="240" w:lineRule="auto"/>
    </w:pPr>
    <w:rPr>
      <w:i/>
      <w:iCs/>
      <w:color w:val="498885" w:themeColor="text2"/>
      <w:sz w:val="18"/>
      <w:szCs w:val="18"/>
    </w:rPr>
  </w:style>
  <w:style w:type="paragraph" w:customStyle="1" w:styleId="CaptionFigure">
    <w:name w:val="Caption (Figure)"/>
    <w:basedOn w:val="Caption"/>
    <w:qFormat/>
    <w:rsid w:val="002339E5"/>
    <w:pPr>
      <w:keepNext w:val="0"/>
      <w:jc w:val="center"/>
    </w:pPr>
  </w:style>
  <w:style w:type="character" w:customStyle="1" w:styleId="Heading5Char">
    <w:name w:val="Heading 5 Char"/>
    <w:basedOn w:val="DefaultParagraphFont"/>
    <w:link w:val="Heading5"/>
    <w:uiPriority w:val="9"/>
    <w:rsid w:val="009570B8"/>
    <w:rPr>
      <w:rFonts w:ascii="Arial" w:eastAsiaTheme="majorEastAsia" w:hAnsi="Arial" w:cstheme="majorBidi"/>
      <w:i/>
      <w:iCs/>
      <w:color w:val="6F3864" w:themeColor="accent4"/>
      <w:sz w:val="21"/>
      <w:szCs w:val="21"/>
    </w:rPr>
  </w:style>
  <w:style w:type="table" w:customStyle="1" w:styleId="ACEtable">
    <w:name w:val="ACE table"/>
    <w:basedOn w:val="CVRTable"/>
    <w:uiPriority w:val="99"/>
    <w:rsid w:val="00992E2F"/>
    <w:rPr>
      <w:sz w:val="20"/>
    </w:rPr>
    <w:tblPr/>
    <w:tblStylePr w:type="firstRow">
      <w:rPr>
        <w:rFonts w:ascii="Arial" w:hAnsi="Arial"/>
        <w:b/>
        <w:color w:val="FFFFFF" w:themeColor="background1"/>
        <w:sz w:val="22"/>
      </w:rPr>
      <w:tblPr/>
      <w:trPr>
        <w:tblHeader/>
      </w:trPr>
      <w:tcPr>
        <w:shd w:val="clear" w:color="auto" w:fill="00A651" w:themeFill="accent5"/>
      </w:tcPr>
    </w:tblStylePr>
    <w:tblStylePr w:type="band1Vert">
      <w:rPr>
        <w:rFonts w:ascii="Arial" w:hAnsi="Arial"/>
        <w:sz w:val="20"/>
      </w:rPr>
      <w:tblPr/>
      <w:tcPr>
        <w:tc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cBorders>
        <w:shd w:val="clear" w:color="auto" w:fill="B0BFE6"/>
      </w:tcPr>
    </w:tblStylePr>
    <w:tblStylePr w:type="band2Vert">
      <w:rPr>
        <w:rFonts w:ascii="Arial" w:hAnsi="Arial"/>
        <w:sz w:val="20"/>
      </w:rPr>
      <w:tblPr/>
      <w:tcPr>
        <w:shd w:val="clear" w:color="auto" w:fill="DFE7F5"/>
      </w:tcPr>
    </w:tblStylePr>
    <w:tblStylePr w:type="band1Horz">
      <w:rPr>
        <w:rFonts w:ascii="Arial" w:hAnsi="Arial"/>
        <w:sz w:val="20"/>
      </w:rPr>
      <w:tblPr/>
      <w:tcPr>
        <w:shd w:val="clear" w:color="auto" w:fill="D7EAE9" w:themeFill="text2" w:themeFillTint="33"/>
      </w:tcPr>
    </w:tblStylePr>
    <w:tblStylePr w:type="band2Horz">
      <w:rPr>
        <w:rFonts w:ascii="Arial" w:hAnsi="Arial"/>
        <w:sz w:val="20"/>
      </w:rPr>
      <w:tblPr/>
      <w:tcPr>
        <w:shd w:val="clear" w:color="auto" w:fill="FFFFFF" w:themeFill="background1"/>
      </w:tcPr>
    </w:tblStylePr>
  </w:style>
  <w:style w:type="paragraph" w:customStyle="1" w:styleId="Figure">
    <w:name w:val="Figure"/>
    <w:basedOn w:val="Normal"/>
    <w:qFormat/>
    <w:rsid w:val="00702971"/>
    <w:pPr>
      <w:keepNext/>
      <w:spacing w:before="120" w:after="0" w:line="240" w:lineRule="auto"/>
      <w:jc w:val="center"/>
    </w:pPr>
    <w:rPr>
      <w:noProof/>
    </w:rPr>
  </w:style>
  <w:style w:type="character" w:customStyle="1" w:styleId="Heading6Char">
    <w:name w:val="Heading 6 Char"/>
    <w:basedOn w:val="DefaultParagraphFont"/>
    <w:link w:val="Heading6"/>
    <w:uiPriority w:val="9"/>
    <w:rsid w:val="009570B8"/>
    <w:rPr>
      <w:rFonts w:ascii="Arial" w:eastAsiaTheme="majorEastAsia" w:hAnsi="Arial" w:cstheme="majorBidi"/>
      <w:color w:val="3F7397" w:themeColor="accent3"/>
      <w:sz w:val="21"/>
      <w:szCs w:val="21"/>
    </w:rPr>
  </w:style>
  <w:style w:type="character" w:styleId="Emphasis">
    <w:name w:val="Emphasis"/>
    <w:aliases w:val="*Italic"/>
    <w:basedOn w:val="DefaultParagraphFont"/>
    <w:uiPriority w:val="20"/>
    <w:qFormat/>
    <w:rsid w:val="009D53BD"/>
    <w:rPr>
      <w:i/>
      <w:iCs/>
    </w:rPr>
  </w:style>
  <w:style w:type="table" w:styleId="GridTable1Light-Accent1">
    <w:name w:val="Grid Table 1 Light Accent 1"/>
    <w:basedOn w:val="TableNormal"/>
    <w:uiPriority w:val="46"/>
    <w:locked/>
    <w:rsid w:val="00DB2760"/>
    <w:pPr>
      <w:spacing w:after="0" w:line="240" w:lineRule="auto"/>
    </w:pPr>
    <w:tblPr>
      <w:tblStyleRowBandSize w:val="1"/>
      <w:tblStyleColBandSize w:val="1"/>
      <w:tblBorders>
        <w:top w:val="single" w:sz="4" w:space="0" w:color="F4D29F" w:themeColor="accent1" w:themeTint="66"/>
        <w:left w:val="single" w:sz="4" w:space="0" w:color="F4D29F" w:themeColor="accent1" w:themeTint="66"/>
        <w:bottom w:val="single" w:sz="4" w:space="0" w:color="F4D29F" w:themeColor="accent1" w:themeTint="66"/>
        <w:right w:val="single" w:sz="4" w:space="0" w:color="F4D29F" w:themeColor="accent1" w:themeTint="66"/>
        <w:insideH w:val="single" w:sz="4" w:space="0" w:color="F4D29F" w:themeColor="accent1" w:themeTint="66"/>
        <w:insideV w:val="single" w:sz="4" w:space="0" w:color="F4D2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FBB6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BB6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CEtable2">
    <w:name w:val="ACE table 2"/>
    <w:basedOn w:val="TableNormal"/>
    <w:uiPriority w:val="99"/>
    <w:rsid w:val="00D75A19"/>
    <w:pPr>
      <w:spacing w:after="0" w:line="240" w:lineRule="auto"/>
    </w:pPr>
    <w:rPr>
      <w:rFonts w:ascii="Arial" w:eastAsia="SimSun" w:hAnsi="Arial" w:cs="Times New Roman"/>
      <w:sz w:val="20"/>
      <w:szCs w:val="20"/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</w:tcPr>
    <w:tblStylePr w:type="firstRow">
      <w:pPr>
        <w:jc w:val="left"/>
      </w:pPr>
      <w:rPr>
        <w:b/>
      </w:rPr>
      <w:tblPr/>
      <w:tcPr>
        <w:shd w:val="clear" w:color="auto" w:fill="FFFFFF" w:themeFill="background1"/>
      </w:tcPr>
    </w:tblStylePr>
    <w:tblStylePr w:type="firstCol">
      <w:rPr>
        <w:rFonts w:ascii="Arial" w:hAnsi="Arial"/>
        <w:b/>
        <w:color w:val="FFFFFF" w:themeColor="background1"/>
        <w:sz w:val="20"/>
      </w:rPr>
      <w:tblPr/>
      <w:tcPr>
        <w:shd w:val="clear" w:color="auto" w:fill="00A651" w:themeFill="accent5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  <w:tblStylePr w:type="nwCell">
      <w:tblPr/>
      <w:tcPr>
        <w:shd w:val="clear" w:color="auto" w:fill="00A651" w:themeFill="accent5"/>
      </w:tcPr>
    </w:tblStylePr>
  </w:style>
  <w:style w:type="table" w:styleId="TableGridLight">
    <w:name w:val="Grid Table Light"/>
    <w:basedOn w:val="TableNormal"/>
    <w:uiPriority w:val="40"/>
    <w:locked/>
    <w:rsid w:val="00087F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Col">
      <w:tblPr/>
      <w:tcPr>
        <w:shd w:val="clear" w:color="auto" w:fill="00A651" w:themeFill="accent5"/>
      </w:tcPr>
    </w:tblStylePr>
    <w:tblStylePr w:type="nwCell">
      <w:tblPr/>
      <w:tcPr>
        <w:shd w:val="clear" w:color="auto" w:fill="00A651" w:themeFill="accent5"/>
      </w:tcPr>
    </w:tblStylePr>
  </w:style>
  <w:style w:type="paragraph" w:customStyle="1" w:styleId="highlightyellow">
    <w:name w:val="highlight yellow"/>
    <w:basedOn w:val="Normal"/>
    <w:qFormat/>
    <w:rsid w:val="00C56510"/>
    <w:rPr>
      <w:shd w:val="clear" w:color="auto" w:fill="FFFF00"/>
    </w:rPr>
  </w:style>
  <w:style w:type="paragraph" w:customStyle="1" w:styleId="highlightblue">
    <w:name w:val="highlight blue"/>
    <w:basedOn w:val="Normal"/>
    <w:qFormat/>
    <w:rsid w:val="00C56510"/>
    <w:rPr>
      <w:shd w:val="clear" w:color="auto" w:fill="00B0F0"/>
    </w:rPr>
  </w:style>
  <w:style w:type="paragraph" w:customStyle="1" w:styleId="highlightgreen">
    <w:name w:val="highlight green"/>
    <w:basedOn w:val="Normal"/>
    <w:qFormat/>
    <w:rsid w:val="00C56510"/>
    <w:rPr>
      <w:shd w:val="clear" w:color="auto" w:fill="92D05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6B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6B77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6B77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6314"/>
    <w:pPr>
      <w:spacing w:after="160" w:line="256" w:lineRule="auto"/>
    </w:pPr>
    <w:rPr>
      <w:rFonts w:asciiTheme="minorHAnsi" w:hAnsiTheme="minorHAnsi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6314"/>
    <w:rPr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6E6314"/>
  </w:style>
  <w:style w:type="character" w:customStyle="1" w:styleId="BodyTextChar">
    <w:name w:val="Body Text Char"/>
    <w:basedOn w:val="DefaultParagraphFont"/>
    <w:link w:val="BodyText"/>
    <w:uiPriority w:val="99"/>
    <w:semiHidden/>
    <w:rsid w:val="006E6314"/>
    <w:rPr>
      <w:rFonts w:ascii="Arial" w:hAnsi="Arial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E6314"/>
    <w:rPr>
      <w:sz w:val="16"/>
      <w:szCs w:val="16"/>
    </w:rPr>
  </w:style>
  <w:style w:type="table" w:styleId="GridTable4-Accent6">
    <w:name w:val="Grid Table 4 Accent 6"/>
    <w:basedOn w:val="TableNormal"/>
    <w:uiPriority w:val="49"/>
    <w:locked/>
    <w:rsid w:val="006E6314"/>
    <w:pPr>
      <w:spacing w:after="0" w:line="240" w:lineRule="auto"/>
    </w:pPr>
    <w:tblPr>
      <w:tblStyleRowBandSize w:val="1"/>
      <w:tblStyleColBandSize w:val="1"/>
      <w:tblBorders>
        <w:top w:val="single" w:sz="4" w:space="0" w:color="ADC5DA" w:themeColor="accent6" w:themeTint="99"/>
        <w:left w:val="single" w:sz="4" w:space="0" w:color="ADC5DA" w:themeColor="accent6" w:themeTint="99"/>
        <w:bottom w:val="single" w:sz="4" w:space="0" w:color="ADC5DA" w:themeColor="accent6" w:themeTint="99"/>
        <w:right w:val="single" w:sz="4" w:space="0" w:color="ADC5DA" w:themeColor="accent6" w:themeTint="99"/>
        <w:insideH w:val="single" w:sz="4" w:space="0" w:color="ADC5DA" w:themeColor="accent6" w:themeTint="99"/>
        <w:insideV w:val="single" w:sz="4" w:space="0" w:color="ADC5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A0C2" w:themeColor="accent6"/>
          <w:left w:val="single" w:sz="4" w:space="0" w:color="77A0C2" w:themeColor="accent6"/>
          <w:bottom w:val="single" w:sz="4" w:space="0" w:color="77A0C2" w:themeColor="accent6"/>
          <w:right w:val="single" w:sz="4" w:space="0" w:color="77A0C2" w:themeColor="accent6"/>
          <w:insideH w:val="nil"/>
          <w:insideV w:val="nil"/>
        </w:tcBorders>
        <w:shd w:val="clear" w:color="auto" w:fill="77A0C2" w:themeFill="accent6"/>
      </w:tcPr>
    </w:tblStylePr>
    <w:tblStylePr w:type="lastRow">
      <w:rPr>
        <w:b/>
        <w:bCs/>
      </w:rPr>
      <w:tblPr/>
      <w:tcPr>
        <w:tcBorders>
          <w:top w:val="double" w:sz="4" w:space="0" w:color="77A0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BF2" w:themeFill="accent6" w:themeFillTint="33"/>
      </w:tcPr>
    </w:tblStylePr>
    <w:tblStylePr w:type="band1Horz">
      <w:tblPr/>
      <w:tcPr>
        <w:shd w:val="clear" w:color="auto" w:fill="E3EBF2" w:themeFill="accent6" w:themeFillTint="33"/>
      </w:tcPr>
    </w:tblStylePr>
  </w:style>
  <w:style w:type="character" w:styleId="Strong">
    <w:name w:val="Strong"/>
    <w:basedOn w:val="DefaultParagraphFont"/>
    <w:uiPriority w:val="22"/>
    <w:qFormat/>
    <w:locked/>
    <w:rsid w:val="006E6314"/>
    <w:rPr>
      <w:b/>
      <w:bCs/>
    </w:rPr>
  </w:style>
  <w:style w:type="paragraph" w:customStyle="1" w:styleId="Tableletterslist">
    <w:name w:val="Table letters list"/>
    <w:basedOn w:val="Tablebullet"/>
    <w:qFormat/>
    <w:rsid w:val="00E53D43"/>
    <w:pPr>
      <w:numPr>
        <w:numId w:val="8"/>
      </w:numPr>
    </w:pPr>
  </w:style>
  <w:style w:type="paragraph" w:customStyle="1" w:styleId="Tableletterlist">
    <w:name w:val="Table letter list"/>
    <w:basedOn w:val="Tablebullet"/>
    <w:qFormat/>
    <w:rsid w:val="00E94909"/>
    <w:pPr>
      <w:numPr>
        <w:numId w:val="9"/>
      </w:numPr>
    </w:pPr>
  </w:style>
  <w:style w:type="paragraph" w:customStyle="1" w:styleId="Tablebullet2">
    <w:name w:val="Table bullet 2"/>
    <w:basedOn w:val="Tablebullet"/>
    <w:qFormat/>
    <w:rsid w:val="00976DE6"/>
    <w:pPr>
      <w:numPr>
        <w:ilvl w:val="1"/>
        <w:numId w:val="15"/>
      </w:numPr>
    </w:pPr>
  </w:style>
  <w:style w:type="paragraph" w:styleId="ListBullet3">
    <w:name w:val="List Bullet 3"/>
    <w:basedOn w:val="Normal"/>
    <w:uiPriority w:val="99"/>
    <w:unhideWhenUsed/>
    <w:locked/>
    <w:rsid w:val="004F46F5"/>
    <w:pPr>
      <w:numPr>
        <w:numId w:val="17"/>
      </w:numPr>
      <w:contextualSpacing/>
    </w:pPr>
  </w:style>
  <w:style w:type="table" w:customStyle="1" w:styleId="TableFinancialStatements1">
    <w:name w:val="Table Financial Statements1"/>
    <w:basedOn w:val="TableNormal"/>
    <w:next w:val="TableGrid"/>
    <w:uiPriority w:val="59"/>
    <w:rsid w:val="009612BD"/>
    <w:pPr>
      <w:spacing w:before="60" w:after="60" w:line="240" w:lineRule="auto"/>
    </w:pPr>
    <w:rPr>
      <w:rFonts w:ascii="Arial" w:hAnsi="Arial"/>
      <w:sz w:val="20"/>
    </w:rPr>
    <w:tblPr>
      <w:tblBorders>
        <w:bottom w:val="single" w:sz="4" w:space="0" w:color="858687"/>
        <w:insideH w:val="single" w:sz="4" w:space="0" w:color="858687"/>
        <w:insideV w:val="single" w:sz="4" w:space="0" w:color="858687"/>
      </w:tblBorders>
    </w:tblPr>
    <w:trPr>
      <w:cantSplit/>
    </w:trPr>
    <w:tblStylePr w:type="firstRow">
      <w:rPr>
        <w:rFonts w:ascii="Arial" w:hAnsi="Arial"/>
        <w:b/>
        <w:color w:val="2C2B2B"/>
        <w:sz w:val="20"/>
      </w:rPr>
      <w:tblPr/>
      <w:trPr>
        <w:cantSplit/>
        <w:tblHeader/>
      </w:trPr>
      <w:tcPr>
        <w:tcBorders>
          <w:bottom w:val="single" w:sz="4" w:space="0" w:color="E11D3F"/>
        </w:tcBorders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0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6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9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2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8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3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4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46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6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2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5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2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23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7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0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0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18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4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4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6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8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14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83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1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68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9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6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1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0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9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2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5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4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62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0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5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4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4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3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2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48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3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0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2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7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28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9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3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64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8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12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5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3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7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47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4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05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6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3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42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33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0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9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93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1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2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27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3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4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37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6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91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1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77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7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0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20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2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28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7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69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72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63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5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7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8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8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8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4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47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2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75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4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0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4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0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9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2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59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3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0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1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9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4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3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4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6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4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0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5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8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9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27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2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55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0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4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4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06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10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84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4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53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3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6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6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2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8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8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8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4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6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3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6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5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5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3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4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3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3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77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71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5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0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17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13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8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80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8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37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0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5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6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4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83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9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67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7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3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8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36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1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3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5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73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3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3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50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55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4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6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22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4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86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1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1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57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2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00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7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5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9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31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72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9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8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60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2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5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60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3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2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5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1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2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57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4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4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8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85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2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12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4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29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0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7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6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4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0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6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4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31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1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2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0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2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81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02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29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4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1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24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5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6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1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80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4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8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6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6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2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7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49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7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8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4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0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0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5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1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1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8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1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4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2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53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8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56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7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9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3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2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0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36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7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55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9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4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5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4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05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4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7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4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7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6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19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7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97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3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6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0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9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65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37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1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amjo\OneDrive\Documents\ProjectFiles\cv-gen\SourceFiles\Templates\00_templateCV.dotx" TargetMode="External"/></Relationships>
</file>

<file path=word/theme/theme1.xml><?xml version="1.0" encoding="utf-8"?>
<a:theme xmlns:a="http://schemas.openxmlformats.org/drawingml/2006/main" name="Office Theme">
  <a:themeElements>
    <a:clrScheme name="ACE">
      <a:dk1>
        <a:sysClr val="windowText" lastClr="000000"/>
      </a:dk1>
      <a:lt1>
        <a:sysClr val="window" lastClr="FFFFFF"/>
      </a:lt1>
      <a:dk2>
        <a:srgbClr val="498885"/>
      </a:dk2>
      <a:lt2>
        <a:srgbClr val="E7E6E6"/>
      </a:lt2>
      <a:accent1>
        <a:srgbClr val="DE8E18"/>
      </a:accent1>
      <a:accent2>
        <a:srgbClr val="D43D27"/>
      </a:accent2>
      <a:accent3>
        <a:srgbClr val="3F7397"/>
      </a:accent3>
      <a:accent4>
        <a:srgbClr val="6F3864"/>
      </a:accent4>
      <a:accent5>
        <a:srgbClr val="00A651"/>
      </a:accent5>
      <a:accent6>
        <a:srgbClr val="77A0C2"/>
      </a:accent6>
      <a:hlink>
        <a:srgbClr val="5AC1A8"/>
      </a:hlink>
      <a:folHlink>
        <a:srgbClr val="80828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71AE718E49834F949BD2A11C800C99" ma:contentTypeVersion="16" ma:contentTypeDescription="Create a new document." ma:contentTypeScope="" ma:versionID="1f95d5bf7ecc63f7a7b6083647728a66">
  <xsd:schema xmlns:xsd="http://www.w3.org/2001/XMLSchema" xmlns:xs="http://www.w3.org/2001/XMLSchema" xmlns:p="http://schemas.microsoft.com/office/2006/metadata/properties" xmlns:ns2="0dbcdca2-2fa4-495a-beb1-f811c77d371a" xmlns:ns3="3dd97c62-3502-4cad-b509-38f3e0060173" targetNamespace="http://schemas.microsoft.com/office/2006/metadata/properties" ma:root="true" ma:fieldsID="2f2fd858b6ab597ec1a354605207e394" ns2:_="" ns3:_="">
    <xsd:import namespace="0dbcdca2-2fa4-495a-beb1-f811c77d371a"/>
    <xsd:import namespace="3dd97c62-3502-4cad-b509-38f3e0060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bcdca2-2fa4-495a-beb1-f811c77d37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5275afd-c2aa-4474-ba66-cc51c139b4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97c62-3502-4cad-b509-38f3e006017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94baf73-a62e-47d4-9305-eb66d065d211}" ma:internalName="TaxCatchAll" ma:showField="CatchAllData" ma:web="3dd97c62-3502-4cad-b509-38f3e00601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d97c62-3502-4cad-b509-38f3e0060173" xsi:nil="true"/>
    <lcf76f155ced4ddcb4097134ff3c332f xmlns="0dbcdca2-2fa4-495a-beb1-f811c77d371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C2FA0-C819-425D-B2E9-F369DBB7A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bcdca2-2fa4-495a-beb1-f811c77d371a"/>
    <ds:schemaRef ds:uri="3dd97c62-3502-4cad-b509-38f3e00601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3188DD-9E6D-4A82-B3DE-C98E87336D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F6AD23-66BD-40FA-B4E0-389E9B7290E6}">
  <ds:schemaRefs>
    <ds:schemaRef ds:uri="http://schemas.microsoft.com/office/2006/metadata/properties"/>
    <ds:schemaRef ds:uri="http://schemas.microsoft.com/office/infopath/2007/PartnerControls"/>
    <ds:schemaRef ds:uri="3dd97c62-3502-4cad-b509-38f3e0060173"/>
    <ds:schemaRef ds:uri="0dbcdca2-2fa4-495a-beb1-f811c77d371a"/>
  </ds:schemaRefs>
</ds:datastoreItem>
</file>

<file path=customXml/itemProps4.xml><?xml version="1.0" encoding="utf-8"?>
<ds:datastoreItem xmlns:ds="http://schemas.openxmlformats.org/officeDocument/2006/customXml" ds:itemID="{A658C228-0D3D-43DE-A1EC-FFD82829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00_templateCV.dotx</Template>
  <TotalTime>16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RSX: Returnable name</vt:lpstr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RSX: Returnable name</dc:title>
  <dc:subject>XA: Section name</dc:subject>
  <dc:creator>RainBoi 15</dc:creator>
  <cp:keywords/>
  <dc:description/>
  <cp:lastModifiedBy>Sam Joe</cp:lastModifiedBy>
  <cp:revision>7</cp:revision>
  <dcterms:created xsi:type="dcterms:W3CDTF">2025-08-18T17:54:00Z</dcterms:created>
  <dcterms:modified xsi:type="dcterms:W3CDTF">2025-08-31T16:15:00Z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0x0101006471AE718E49834F949BD2A11C800C99</vt:lpwstr>
  </property>
  <property fmtid="{D5CDD505-2E9C-101B-9397-08002B2CF9AE}" pid="3" name="MediaServiceImageTags">
    <vt:lpwstr/>
  </property>
</Properties>
</file>